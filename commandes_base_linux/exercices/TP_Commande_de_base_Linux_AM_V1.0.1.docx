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5FC0462E" w14:textId="77777777" w:rsidTr="000B1D94">
        <w:trPr>
          <w:jc w:val="center"/>
        </w:trPr>
        <w:tc>
          <w:tcPr>
            <w:tcW w:w="7238" w:type="dxa"/>
          </w:tcPr>
          <w:p w14:paraId="6EDC5AC4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D06CB055334242BD9AC9AC79C25AB1B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25AFE81E76E945659E1D5DE9C01B558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1692FD54" w14:textId="77777777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du </w:t>
                </w:r>
                <w:r w:rsidR="00582983" w:rsidRPr="00384A91">
                  <w:rPr>
                    <w:rStyle w:val="Sous-titreCar"/>
                    <w:b/>
                    <w:color w:val="072B62" w:themeColor="background2" w:themeShade="40"/>
                  </w:rPr>
                  <w:t>Module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46EDBB6A07364D34BC1DB37F5A7CFBF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00D3731" w14:textId="77777777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C33F00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Apprentissage / </w:t>
                </w:r>
                <w:r w:rsidR="009F23F1" w:rsidRPr="009F23F1">
                  <w:rPr>
                    <w:rStyle w:val="Accentuation"/>
                    <w:caps w:val="0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TRAVAUX PRATIQUES</w:t>
                </w:r>
              </w:p>
            </w:sdtContent>
          </w:sdt>
        </w:tc>
        <w:tc>
          <w:tcPr>
            <w:tcW w:w="3123" w:type="dxa"/>
          </w:tcPr>
          <w:p w14:paraId="360B04B4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AD4B3E7" wp14:editId="6D066547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135EA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E7E55E5186BB4C57895A2A3BE36D2A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8E3EBB" w14:textId="2A7B6B75" w:rsidR="00F04ED4" w:rsidRPr="00384A91" w:rsidRDefault="00EE2C94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 w:rsidRPr="00384A91"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T</w:t>
          </w:r>
          <w:r w:rsidR="00513B97"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P commandes Linux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380954FD" w14:textId="570F64AC" w:rsidR="00937CFA" w:rsidRDefault="00570365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     </w:t>
          </w:r>
        </w:p>
      </w:sdtContent>
    </w:sdt>
    <w:p w14:paraId="590E4B92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14:paraId="1475FBD4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95C311D" w14:textId="16AFF223" w:rsidR="00570365" w:rsidRDefault="00F04ED4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609888" w:history="1">
            <w:r w:rsidR="00570365" w:rsidRPr="002021DD">
              <w:rPr>
                <w:rStyle w:val="Lienhypertexte"/>
                <w:noProof/>
              </w:rPr>
              <w:t>1.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commandes de manipulation de repertoire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_Toc160609888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1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70D50D62" w14:textId="799434C3" w:rsidR="00570365" w:rsidRDefault="00570365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89" w:history="1">
            <w:r w:rsidRPr="002021DD">
              <w:rPr>
                <w:rStyle w:val="Lienhypertexte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021DD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5F5D" w14:textId="52756DAA" w:rsidR="00570365" w:rsidRDefault="00570365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90" w:history="1">
            <w:r w:rsidRPr="002021DD">
              <w:rPr>
                <w:rStyle w:val="Lienhypertexte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021DD">
              <w:rPr>
                <w:rStyle w:val="Lienhypertexte"/>
                <w:noProof/>
              </w:rPr>
              <w:t>Gestion des droits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48E1" w14:textId="76E8071A" w:rsidR="00570365" w:rsidRDefault="00570365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91" w:history="1">
            <w:r w:rsidRPr="002021DD">
              <w:rPr>
                <w:rStyle w:val="Lienhypertexte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021DD">
              <w:rPr>
                <w:rStyle w:val="Lienhypertexte"/>
                <w:noProof/>
              </w:rPr>
              <w:t>Création et suppression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9CB2" w14:textId="56BAAE43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DE60A44" w14:textId="387E04D2" w:rsidR="00F04ED4" w:rsidRPr="002B53E9" w:rsidRDefault="002B53E9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4"/>
          <w:szCs w:val="24"/>
        </w:rPr>
      </w:pPr>
      <w:r w:rsidRPr="002B53E9">
        <w:rPr>
          <w:sz w:val="24"/>
          <w:szCs w:val="24"/>
        </w:rPr>
        <w:t>Pour chaque étape du TP vous noterez la commande utilisée dans le tableau prévu sous la question.</w:t>
      </w:r>
      <w:r w:rsidR="00F04ED4" w:rsidRPr="002B53E9">
        <w:rPr>
          <w:sz w:val="24"/>
          <w:szCs w:val="24"/>
        </w:rPr>
        <w:br w:type="page"/>
      </w:r>
    </w:p>
    <w:p w14:paraId="3D24B5FC" w14:textId="75317A8B" w:rsidR="00501557" w:rsidRPr="00130C6F" w:rsidRDefault="00513B97" w:rsidP="00513B97">
      <w:pPr>
        <w:pStyle w:val="Titre1"/>
        <w:numPr>
          <w:ilvl w:val="0"/>
          <w:numId w:val="2"/>
        </w:numPr>
      </w:pPr>
      <w:bookmarkStart w:id="0" w:name="_Toc160609888"/>
      <w:r>
        <w:lastRenderedPageBreak/>
        <w:t>commandes de manipulation de repertoire</w:t>
      </w:r>
      <w:bookmarkEnd w:id="0"/>
    </w:p>
    <w:p w14:paraId="446651DF" w14:textId="2E7EECAD" w:rsidR="003657DA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l’ouverture du terminal saisir la commande qui permet d’afficher le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4AF3774B" w14:textId="77777777" w:rsidTr="00513B97">
        <w:tc>
          <w:tcPr>
            <w:tcW w:w="10456" w:type="dxa"/>
          </w:tcPr>
          <w:p w14:paraId="208FE290" w14:textId="77777777" w:rsidR="00513B97" w:rsidRDefault="00513B97" w:rsidP="00513B97"/>
        </w:tc>
      </w:tr>
    </w:tbl>
    <w:p w14:paraId="01DDDEA0" w14:textId="77777777" w:rsidR="00513B97" w:rsidRDefault="00513B97" w:rsidP="00513B97"/>
    <w:p w14:paraId="771062D7" w14:textId="59B83B6C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Dans ce répertoire créer un dossier appeler « Documents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7E891FA0" w14:textId="77777777" w:rsidTr="00513B97">
        <w:tc>
          <w:tcPr>
            <w:tcW w:w="10456" w:type="dxa"/>
          </w:tcPr>
          <w:p w14:paraId="72FD67EF" w14:textId="77777777" w:rsidR="00513B97" w:rsidRDefault="00513B97" w:rsidP="00513B97"/>
        </w:tc>
      </w:tr>
    </w:tbl>
    <w:p w14:paraId="3D66AB3D" w14:textId="77777777" w:rsidR="00513B97" w:rsidRDefault="00513B97" w:rsidP="00513B97"/>
    <w:p w14:paraId="1DE4B949" w14:textId="5DFEF5EF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contenu du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4AA4670E" w14:textId="77777777" w:rsidTr="00513B97">
        <w:tc>
          <w:tcPr>
            <w:tcW w:w="10456" w:type="dxa"/>
          </w:tcPr>
          <w:p w14:paraId="35745317" w14:textId="77777777" w:rsidR="00513B97" w:rsidRDefault="00513B97" w:rsidP="00513B97"/>
        </w:tc>
      </w:tr>
    </w:tbl>
    <w:p w14:paraId="0C01FDB0" w14:textId="77777777" w:rsidR="00513B97" w:rsidRDefault="00513B97" w:rsidP="00513B97"/>
    <w:p w14:paraId="27307091" w14:textId="081F0842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Déplacez vous dans le répertoire « Documents » précédemment créer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6C8F62EB" w14:textId="77777777" w:rsidTr="00513B97">
        <w:tc>
          <w:tcPr>
            <w:tcW w:w="10456" w:type="dxa"/>
          </w:tcPr>
          <w:p w14:paraId="7F9E076A" w14:textId="77777777" w:rsidR="00513B97" w:rsidRDefault="00513B97" w:rsidP="00513B97"/>
        </w:tc>
      </w:tr>
    </w:tbl>
    <w:p w14:paraId="0C5EA9B3" w14:textId="77777777" w:rsidR="00513B97" w:rsidRDefault="00513B97" w:rsidP="00513B97"/>
    <w:p w14:paraId="245FC33C" w14:textId="42685EE7" w:rsidR="005B7F8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Dans ce répertoire créer 2 fichiers appelé « fichier1.txt » et « fichier2.txt »</w:t>
      </w:r>
      <w:r w:rsidR="007668C0" w:rsidRPr="002B53E9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A9FFDCE" w14:textId="77777777" w:rsidTr="007668C0">
        <w:tc>
          <w:tcPr>
            <w:tcW w:w="10456" w:type="dxa"/>
          </w:tcPr>
          <w:p w14:paraId="40384AF2" w14:textId="77777777" w:rsidR="007668C0" w:rsidRDefault="007668C0" w:rsidP="007668C0"/>
        </w:tc>
      </w:tr>
    </w:tbl>
    <w:p w14:paraId="5958D96F" w14:textId="77777777" w:rsidR="007668C0" w:rsidRDefault="007668C0" w:rsidP="007668C0"/>
    <w:p w14:paraId="748CC710" w14:textId="435B675A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contenu du répertoire courant avec toutes les informations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5C9191F1" w14:textId="77777777" w:rsidTr="007668C0">
        <w:tc>
          <w:tcPr>
            <w:tcW w:w="10456" w:type="dxa"/>
          </w:tcPr>
          <w:p w14:paraId="4CD683F8" w14:textId="77777777" w:rsidR="007668C0" w:rsidRDefault="007668C0" w:rsidP="007668C0"/>
        </w:tc>
      </w:tr>
    </w:tbl>
    <w:p w14:paraId="1436EB95" w14:textId="77777777" w:rsidR="007668C0" w:rsidRDefault="007668C0" w:rsidP="007668C0"/>
    <w:p w14:paraId="0145DB00" w14:textId="2ABDC927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l’aide d’un éditeur de texte (nano ou </w:t>
      </w:r>
      <w:proofErr w:type="spellStart"/>
      <w:r w:rsidRPr="002B53E9">
        <w:rPr>
          <w:sz w:val="24"/>
          <w:szCs w:val="24"/>
        </w:rPr>
        <w:t>vim</w:t>
      </w:r>
      <w:proofErr w:type="spellEnd"/>
      <w:r w:rsidRPr="002B53E9">
        <w:rPr>
          <w:sz w:val="24"/>
          <w:szCs w:val="24"/>
        </w:rPr>
        <w:t xml:space="preserve">) saisir du texte dans le fichier1, puis saisir la commande permettant d’afficher le contenu du fichier dans le terminal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3F319DC3" w14:textId="77777777" w:rsidTr="007668C0">
        <w:tc>
          <w:tcPr>
            <w:tcW w:w="10456" w:type="dxa"/>
          </w:tcPr>
          <w:p w14:paraId="4E5C1F82" w14:textId="77777777" w:rsidR="007668C0" w:rsidRDefault="007668C0" w:rsidP="007668C0"/>
        </w:tc>
      </w:tr>
    </w:tbl>
    <w:p w14:paraId="583335D9" w14:textId="77777777" w:rsidR="007668C0" w:rsidRDefault="007668C0" w:rsidP="007668C0"/>
    <w:p w14:paraId="3AB8E646" w14:textId="166CD7FB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Déplacer le fichier1 dans un dossier appelé « </w:t>
      </w:r>
      <w:proofErr w:type="spellStart"/>
      <w:r w:rsidRPr="002B53E9">
        <w:rPr>
          <w:sz w:val="24"/>
          <w:szCs w:val="24"/>
        </w:rPr>
        <w:t>mes_docs</w:t>
      </w:r>
      <w:proofErr w:type="spellEnd"/>
      <w:r w:rsidRPr="002B53E9">
        <w:rPr>
          <w:sz w:val="24"/>
          <w:szCs w:val="24"/>
        </w:rPr>
        <w:t xml:space="preserve"> » préalablement créer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2F291E2" w14:textId="77777777" w:rsidTr="007668C0">
        <w:tc>
          <w:tcPr>
            <w:tcW w:w="10456" w:type="dxa"/>
          </w:tcPr>
          <w:p w14:paraId="5B57660B" w14:textId="77777777" w:rsidR="007668C0" w:rsidRDefault="007668C0" w:rsidP="007668C0"/>
        </w:tc>
      </w:tr>
    </w:tbl>
    <w:p w14:paraId="5537B026" w14:textId="77777777" w:rsidR="007668C0" w:rsidRDefault="007668C0" w:rsidP="007668C0"/>
    <w:p w14:paraId="5656E43C" w14:textId="6FC82158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l’aide d’un éditeur de texte saisir un long texte (50 lignes minimum) puis saisir la commande permettant d’afficher un fichier page par page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6CA58598" w14:textId="77777777" w:rsidTr="007668C0">
        <w:tc>
          <w:tcPr>
            <w:tcW w:w="10456" w:type="dxa"/>
          </w:tcPr>
          <w:p w14:paraId="326BCD08" w14:textId="77777777" w:rsidR="007668C0" w:rsidRDefault="007668C0" w:rsidP="007668C0"/>
        </w:tc>
      </w:tr>
    </w:tbl>
    <w:p w14:paraId="344973FF" w14:textId="77777777" w:rsidR="007668C0" w:rsidRDefault="007668C0" w:rsidP="007668C0"/>
    <w:p w14:paraId="775BA394" w14:textId="31BF436D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Copier le fichier2 dans le dossier « mes-docs »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3EDC81F2" w14:textId="77777777" w:rsidTr="007668C0">
        <w:tc>
          <w:tcPr>
            <w:tcW w:w="10456" w:type="dxa"/>
          </w:tcPr>
          <w:p w14:paraId="412EE38D" w14:textId="77777777" w:rsidR="007668C0" w:rsidRDefault="007668C0" w:rsidP="007668C0"/>
        </w:tc>
      </w:tr>
    </w:tbl>
    <w:p w14:paraId="0A292A4E" w14:textId="77777777" w:rsidR="007668C0" w:rsidRDefault="007668C0" w:rsidP="007668C0"/>
    <w:p w14:paraId="1393CE81" w14:textId="77777777" w:rsidR="002B53E9" w:rsidRDefault="002B53E9" w:rsidP="007668C0"/>
    <w:p w14:paraId="15E6F7A5" w14:textId="4BE41325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lastRenderedPageBreak/>
        <w:t xml:space="preserve">Supprimer le fichier2 du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62E6739" w14:textId="77777777" w:rsidTr="007668C0">
        <w:tc>
          <w:tcPr>
            <w:tcW w:w="10456" w:type="dxa"/>
          </w:tcPr>
          <w:p w14:paraId="63516F79" w14:textId="77777777" w:rsidR="007668C0" w:rsidRDefault="007668C0" w:rsidP="007668C0"/>
        </w:tc>
      </w:tr>
    </w:tbl>
    <w:p w14:paraId="06871297" w14:textId="77777777" w:rsidR="00B67CF4" w:rsidRDefault="00B67CF4" w:rsidP="007668C0"/>
    <w:p w14:paraId="2FF137D2" w14:textId="71783E87" w:rsidR="00B67CF4" w:rsidRPr="002B53E9" w:rsidRDefault="00B67CF4" w:rsidP="00B67C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Se déplace</w:t>
      </w:r>
      <w:r w:rsidR="002B53E9" w:rsidRPr="002B53E9">
        <w:rPr>
          <w:sz w:val="24"/>
          <w:szCs w:val="24"/>
        </w:rPr>
        <w:t>r</w:t>
      </w:r>
      <w:r w:rsidRPr="002B53E9">
        <w:rPr>
          <w:sz w:val="24"/>
          <w:szCs w:val="24"/>
        </w:rPr>
        <w:t xml:space="preserve"> dans le dossier « mes-docs » puis saisir la commande permettant de trouver et d’afficher tous les fichiers se terminant par .txt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7CF4" w14:paraId="34CF6410" w14:textId="77777777" w:rsidTr="00B67CF4">
        <w:tc>
          <w:tcPr>
            <w:tcW w:w="10456" w:type="dxa"/>
          </w:tcPr>
          <w:p w14:paraId="4AA19B4B" w14:textId="77777777" w:rsidR="00B67CF4" w:rsidRDefault="00B67CF4" w:rsidP="00B67CF4"/>
        </w:tc>
      </w:tr>
    </w:tbl>
    <w:p w14:paraId="079C4707" w14:textId="77777777" w:rsidR="00B67CF4" w:rsidRDefault="00B67CF4" w:rsidP="00B67CF4"/>
    <w:p w14:paraId="228B61FB" w14:textId="0B40D67D" w:rsidR="00114191" w:rsidRPr="002B53E9" w:rsidRDefault="00114191" w:rsidP="0011419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Copier le fichier TP.txt fourni avec ce </w:t>
      </w:r>
      <w:proofErr w:type="spellStart"/>
      <w:r w:rsidRPr="002B53E9">
        <w:rPr>
          <w:sz w:val="24"/>
          <w:szCs w:val="24"/>
        </w:rPr>
        <w:t>tp</w:t>
      </w:r>
      <w:proofErr w:type="spellEnd"/>
      <w:r w:rsidRPr="002B53E9">
        <w:rPr>
          <w:sz w:val="24"/>
          <w:szCs w:val="24"/>
        </w:rPr>
        <w:t xml:space="preserve"> dans le dossier « mes-docs » à l’aide de votre explorateur </w:t>
      </w:r>
      <w:proofErr w:type="spellStart"/>
      <w:r w:rsidRPr="002B53E9">
        <w:rPr>
          <w:sz w:val="24"/>
          <w:szCs w:val="24"/>
        </w:rPr>
        <w:t>windows</w:t>
      </w:r>
      <w:proofErr w:type="spellEnd"/>
      <w:r w:rsidRPr="002B53E9">
        <w:rPr>
          <w:sz w:val="24"/>
          <w:szCs w:val="24"/>
        </w:rPr>
        <w:t xml:space="preserve">, puis saisir la commande permettant d’afficher les 3 premières lignes contenant le mot </w:t>
      </w:r>
      <w:proofErr w:type="spellStart"/>
      <w:r w:rsidRPr="002B53E9">
        <w:rPr>
          <w:sz w:val="24"/>
          <w:szCs w:val="24"/>
        </w:rPr>
        <w:t>lorem</w:t>
      </w:r>
      <w:proofErr w:type="spellEnd"/>
      <w:r w:rsidRPr="002B53E9">
        <w:rPr>
          <w:sz w:val="24"/>
          <w:szCs w:val="24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4191" w14:paraId="5594D445" w14:textId="77777777" w:rsidTr="00114191">
        <w:tc>
          <w:tcPr>
            <w:tcW w:w="10456" w:type="dxa"/>
          </w:tcPr>
          <w:p w14:paraId="3DCF524B" w14:textId="77777777" w:rsidR="00114191" w:rsidRDefault="00114191" w:rsidP="00114191"/>
        </w:tc>
      </w:tr>
    </w:tbl>
    <w:p w14:paraId="000738CB" w14:textId="77777777" w:rsidR="00114191" w:rsidRDefault="00114191" w:rsidP="00114191"/>
    <w:p w14:paraId="781F0ACF" w14:textId="6BDA7ED9" w:rsidR="00114191" w:rsidRPr="002B53E9" w:rsidRDefault="00DE5DEA" w:rsidP="0011419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Saisir la commande permettant d’a</w:t>
      </w:r>
      <w:r w:rsidR="00C346F9" w:rsidRPr="002B53E9">
        <w:rPr>
          <w:sz w:val="24"/>
          <w:szCs w:val="24"/>
        </w:rPr>
        <w:t xml:space="preserve">fficher les 3 premières lignes contenant le mot </w:t>
      </w:r>
      <w:proofErr w:type="spellStart"/>
      <w:r w:rsidR="00C346F9" w:rsidRPr="002B53E9">
        <w:rPr>
          <w:sz w:val="24"/>
          <w:szCs w:val="24"/>
        </w:rPr>
        <w:t>lorem</w:t>
      </w:r>
      <w:proofErr w:type="spellEnd"/>
      <w:r w:rsidR="00C346F9" w:rsidRPr="002B53E9">
        <w:rPr>
          <w:sz w:val="24"/>
          <w:szCs w:val="24"/>
        </w:rPr>
        <w:t xml:space="preserve">, en affichant les numéros de lignes et en ignorant la casse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6F9" w14:paraId="43817D59" w14:textId="77777777" w:rsidTr="00C346F9">
        <w:tc>
          <w:tcPr>
            <w:tcW w:w="10456" w:type="dxa"/>
          </w:tcPr>
          <w:p w14:paraId="42C610DB" w14:textId="77777777" w:rsidR="00C346F9" w:rsidRDefault="00C346F9" w:rsidP="00C346F9"/>
        </w:tc>
      </w:tr>
    </w:tbl>
    <w:p w14:paraId="399E0466" w14:textId="77777777" w:rsidR="00C346F9" w:rsidRDefault="00C346F9" w:rsidP="00C346F9"/>
    <w:p w14:paraId="1EA7CF4C" w14:textId="713C1A61" w:rsidR="00C346F9" w:rsidRPr="002B53E9" w:rsidRDefault="00C346F9" w:rsidP="00C346F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compter le nombre de lignes contenant le mot in en ignorant la casse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6F9" w14:paraId="658D07CF" w14:textId="77777777" w:rsidTr="00C346F9">
        <w:tc>
          <w:tcPr>
            <w:tcW w:w="10456" w:type="dxa"/>
          </w:tcPr>
          <w:p w14:paraId="2B187D56" w14:textId="77777777" w:rsidR="00C346F9" w:rsidRDefault="00C346F9" w:rsidP="00C346F9"/>
        </w:tc>
      </w:tr>
    </w:tbl>
    <w:p w14:paraId="36CB9BE7" w14:textId="77777777" w:rsidR="00C346F9" w:rsidRDefault="00C346F9" w:rsidP="00C346F9"/>
    <w:p w14:paraId="12C5AF4D" w14:textId="64895F42" w:rsidR="00C346F9" w:rsidRDefault="00C346F9" w:rsidP="00C346F9">
      <w:pPr>
        <w:pStyle w:val="Titre1"/>
        <w:numPr>
          <w:ilvl w:val="0"/>
          <w:numId w:val="2"/>
        </w:numPr>
      </w:pPr>
      <w:bookmarkStart w:id="1" w:name="_Toc160609889"/>
      <w:r>
        <w:t>Historique</w:t>
      </w:r>
      <w:bookmarkEnd w:id="1"/>
    </w:p>
    <w:p w14:paraId="48E0AB1D" w14:textId="1FBE4978" w:rsidR="00B67CF4" w:rsidRPr="002B53E9" w:rsidRDefault="00C346F9" w:rsidP="00C346F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>Saisir la commande permettant d’afficher l’historique des commandes saisie</w:t>
      </w:r>
      <w:r w:rsidR="00B76B62" w:rsidRPr="002B53E9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6B62" w14:paraId="1801128A" w14:textId="77777777" w:rsidTr="00B76B62">
        <w:tc>
          <w:tcPr>
            <w:tcW w:w="10456" w:type="dxa"/>
          </w:tcPr>
          <w:p w14:paraId="47BC25C0" w14:textId="77777777" w:rsidR="00B76B62" w:rsidRDefault="00B76B62" w:rsidP="00B76B62"/>
        </w:tc>
      </w:tr>
    </w:tbl>
    <w:p w14:paraId="63F3F744" w14:textId="77777777" w:rsidR="00B76B62" w:rsidRDefault="00B76B62" w:rsidP="00B76B62"/>
    <w:p w14:paraId="69E58EFA" w14:textId="1828571F" w:rsidR="00B76B62" w:rsidRPr="002B53E9" w:rsidRDefault="00B76B62" w:rsidP="00B76B6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nombre d’entrée </w:t>
      </w:r>
      <w:r w:rsidR="000A1972" w:rsidRPr="002B53E9">
        <w:rPr>
          <w:sz w:val="24"/>
          <w:szCs w:val="24"/>
        </w:rPr>
        <w:t>stockable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6565CD0A" w14:textId="77777777" w:rsidTr="000A1972">
        <w:tc>
          <w:tcPr>
            <w:tcW w:w="10456" w:type="dxa"/>
          </w:tcPr>
          <w:p w14:paraId="610A5B84" w14:textId="77777777" w:rsidR="000A1972" w:rsidRDefault="000A1972" w:rsidP="000A1972"/>
        </w:tc>
      </w:tr>
    </w:tbl>
    <w:p w14:paraId="30C8B928" w14:textId="77777777" w:rsidR="000A1972" w:rsidRDefault="000A1972" w:rsidP="000A1972"/>
    <w:p w14:paraId="2B6146E1" w14:textId="6D88489F" w:rsidR="000A1972" w:rsidRPr="002B53E9" w:rsidRDefault="000A1972" w:rsidP="000A197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modifier le nombre d’entrée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47915022" w14:textId="77777777" w:rsidTr="000A1972">
        <w:tc>
          <w:tcPr>
            <w:tcW w:w="10456" w:type="dxa"/>
          </w:tcPr>
          <w:p w14:paraId="5439C6ED" w14:textId="77777777" w:rsidR="000A1972" w:rsidRDefault="000A1972" w:rsidP="000A1972"/>
        </w:tc>
      </w:tr>
    </w:tbl>
    <w:p w14:paraId="4263979E" w14:textId="77777777" w:rsidR="000A1972" w:rsidRDefault="000A1972" w:rsidP="000A1972"/>
    <w:p w14:paraId="0EBF2BF4" w14:textId="77752B90" w:rsidR="000A1972" w:rsidRPr="002B53E9" w:rsidRDefault="000A1972" w:rsidP="000A197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d’effacer l’historique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55687EB6" w14:textId="77777777" w:rsidTr="000A1972">
        <w:tc>
          <w:tcPr>
            <w:tcW w:w="10456" w:type="dxa"/>
          </w:tcPr>
          <w:p w14:paraId="7ED53BEA" w14:textId="77777777" w:rsidR="000A1972" w:rsidRDefault="000A1972" w:rsidP="000A1972"/>
        </w:tc>
      </w:tr>
    </w:tbl>
    <w:p w14:paraId="782CCEDE" w14:textId="77777777" w:rsidR="000A1972" w:rsidRDefault="000A1972" w:rsidP="000A1972"/>
    <w:p w14:paraId="1408A708" w14:textId="77777777" w:rsidR="002E2AE8" w:rsidRDefault="002E2AE8" w:rsidP="000A1972"/>
    <w:p w14:paraId="1D039B17" w14:textId="77777777" w:rsidR="002E2AE8" w:rsidRDefault="002E2AE8" w:rsidP="000A1972"/>
    <w:p w14:paraId="4F1A5824" w14:textId="7890BACF" w:rsidR="000A1972" w:rsidRDefault="00AA6B4F" w:rsidP="00AA6B4F">
      <w:pPr>
        <w:pStyle w:val="Titre1"/>
        <w:numPr>
          <w:ilvl w:val="0"/>
          <w:numId w:val="2"/>
        </w:numPr>
      </w:pPr>
      <w:bookmarkStart w:id="2" w:name="_Toc160609890"/>
      <w:r>
        <w:lastRenderedPageBreak/>
        <w:t>Gestion des droits</w:t>
      </w:r>
      <w:bookmarkEnd w:id="2"/>
    </w:p>
    <w:p w14:paraId="08D1ABDE" w14:textId="4E075931" w:rsidR="00BC5D2A" w:rsidRPr="002B53E9" w:rsidRDefault="00AA6B4F" w:rsidP="00AA6B4F">
      <w:pPr>
        <w:pStyle w:val="Paragraphedeliste"/>
        <w:numPr>
          <w:ilvl w:val="0"/>
          <w:numId w:val="6"/>
        </w:numPr>
        <w:tabs>
          <w:tab w:val="left" w:pos="800"/>
        </w:tabs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donner le contrôle total uniquement au propriétaire du fichier1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6B4F" w14:paraId="57EC139B" w14:textId="77777777" w:rsidTr="00AA6B4F">
        <w:tc>
          <w:tcPr>
            <w:tcW w:w="10456" w:type="dxa"/>
          </w:tcPr>
          <w:p w14:paraId="03E088C8" w14:textId="77777777" w:rsidR="00AA6B4F" w:rsidRDefault="00AA6B4F" w:rsidP="00AA6B4F">
            <w:pPr>
              <w:tabs>
                <w:tab w:val="left" w:pos="800"/>
              </w:tabs>
            </w:pPr>
          </w:p>
        </w:tc>
      </w:tr>
    </w:tbl>
    <w:p w14:paraId="56A46B13" w14:textId="77777777" w:rsidR="002E2AE8" w:rsidRDefault="002E2AE8" w:rsidP="00AA6B4F">
      <w:pPr>
        <w:tabs>
          <w:tab w:val="left" w:pos="800"/>
        </w:tabs>
      </w:pPr>
    </w:p>
    <w:p w14:paraId="3A3C4F10" w14:textId="797C0D83" w:rsidR="00AA6B4F" w:rsidRDefault="002E2AE8" w:rsidP="002E2AE8">
      <w:pPr>
        <w:pStyle w:val="Titre1"/>
        <w:numPr>
          <w:ilvl w:val="0"/>
          <w:numId w:val="2"/>
        </w:numPr>
      </w:pPr>
      <w:bookmarkStart w:id="3" w:name="_Toc160609891"/>
      <w:r>
        <w:t>Création et suppression des utilisateurs</w:t>
      </w:r>
      <w:bookmarkEnd w:id="3"/>
    </w:p>
    <w:p w14:paraId="497916DC" w14:textId="770B885E" w:rsidR="00AA6B4F" w:rsidRPr="002B53E9" w:rsidRDefault="002E2AE8" w:rsidP="002E2AE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créer un utilisateur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E8" w14:paraId="0A3B1F1A" w14:textId="77777777" w:rsidTr="002E2AE8">
        <w:tc>
          <w:tcPr>
            <w:tcW w:w="10456" w:type="dxa"/>
          </w:tcPr>
          <w:p w14:paraId="76934140" w14:textId="77777777" w:rsidR="002E2AE8" w:rsidRDefault="002E2AE8" w:rsidP="002E2AE8"/>
        </w:tc>
      </w:tr>
    </w:tbl>
    <w:p w14:paraId="69CE1558" w14:textId="77777777" w:rsidR="002E2AE8" w:rsidRDefault="002E2AE8" w:rsidP="002E2AE8"/>
    <w:p w14:paraId="07C3E522" w14:textId="7AB0E79E" w:rsidR="002E2AE8" w:rsidRPr="002B53E9" w:rsidRDefault="002E2AE8" w:rsidP="002E2AE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supprimer cet utilisateur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E8" w14:paraId="3119F8A1" w14:textId="77777777" w:rsidTr="002E2AE8">
        <w:tc>
          <w:tcPr>
            <w:tcW w:w="10456" w:type="dxa"/>
          </w:tcPr>
          <w:p w14:paraId="1F05805B" w14:textId="77777777" w:rsidR="002E2AE8" w:rsidRDefault="002E2AE8" w:rsidP="002E2AE8"/>
        </w:tc>
      </w:tr>
    </w:tbl>
    <w:p w14:paraId="30110F14" w14:textId="77777777" w:rsidR="002E2AE8" w:rsidRDefault="002E2AE8" w:rsidP="002E2AE8"/>
    <w:p w14:paraId="6EBB19AB" w14:textId="77777777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D728DB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AA33" w14:textId="77777777" w:rsidR="00D728DB" w:rsidRDefault="00D728DB" w:rsidP="00A37D20">
      <w:r>
        <w:separator/>
      </w:r>
    </w:p>
  </w:endnote>
  <w:endnote w:type="continuationSeparator" w:id="0">
    <w:p w14:paraId="3191A990" w14:textId="77777777" w:rsidR="00D728DB" w:rsidRDefault="00D728DB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2EDA" w14:textId="731672D5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710C6BF1" wp14:editId="0495E634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3B97">
          <w:rPr>
            <w:rFonts w:eastAsiaTheme="majorEastAsia"/>
            <w:i/>
            <w:color w:val="808080" w:themeColor="background1" w:themeShade="80"/>
          </w:rPr>
          <w:t>TP commandes Linux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1423" w14:textId="05D04C6A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AD10DE" wp14:editId="5B6CBC0F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777A1E" w14:textId="1FFC9BBF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3B97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06/03/2024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AD10DE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75777A1E" w14:textId="1FFC9BBF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513B97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06/03/2024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13B97">
          <w:rPr>
            <w:color w:val="808080" w:themeColor="background1" w:themeShade="80"/>
          </w:rPr>
          <w:t>MEISTERTZHEIM Adeline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BAD9" w14:textId="77777777" w:rsidR="00D728DB" w:rsidRDefault="00D728DB" w:rsidP="00A37D20">
      <w:r>
        <w:separator/>
      </w:r>
    </w:p>
  </w:footnote>
  <w:footnote w:type="continuationSeparator" w:id="0">
    <w:p w14:paraId="3EE75F6F" w14:textId="77777777" w:rsidR="00D728DB" w:rsidRDefault="00D728DB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03EA" w14:textId="412ED156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3B97">
          <w:rPr>
            <w:rFonts w:eastAsiaTheme="majorEastAsia"/>
            <w:b/>
            <w:i/>
            <w:color w:val="808080" w:themeColor="background1" w:themeShade="80"/>
          </w:rPr>
          <w:t>TP commandes Linux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8F0"/>
    <w:multiLevelType w:val="hybridMultilevel"/>
    <w:tmpl w:val="601A6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C22"/>
    <w:multiLevelType w:val="hybridMultilevel"/>
    <w:tmpl w:val="34F61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6BC9"/>
    <w:multiLevelType w:val="hybridMultilevel"/>
    <w:tmpl w:val="F9F00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5BF7"/>
    <w:multiLevelType w:val="hybridMultilevel"/>
    <w:tmpl w:val="BE3C7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67A53"/>
    <w:multiLevelType w:val="hybridMultilevel"/>
    <w:tmpl w:val="0CBE4E4E"/>
    <w:lvl w:ilvl="0" w:tplc="040C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568492939">
    <w:abstractNumId w:val="4"/>
  </w:num>
  <w:num w:numId="2" w16cid:durableId="725681706">
    <w:abstractNumId w:val="0"/>
  </w:num>
  <w:num w:numId="3" w16cid:durableId="311180991">
    <w:abstractNumId w:val="2"/>
  </w:num>
  <w:num w:numId="4" w16cid:durableId="81878156">
    <w:abstractNumId w:val="1"/>
  </w:num>
  <w:num w:numId="5" w16cid:durableId="1641305913">
    <w:abstractNumId w:val="5"/>
  </w:num>
  <w:num w:numId="6" w16cid:durableId="89839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7"/>
    <w:rsid w:val="00022D6C"/>
    <w:rsid w:val="00041EA5"/>
    <w:rsid w:val="00070110"/>
    <w:rsid w:val="00077340"/>
    <w:rsid w:val="000869AF"/>
    <w:rsid w:val="0008783E"/>
    <w:rsid w:val="000A1972"/>
    <w:rsid w:val="000B0310"/>
    <w:rsid w:val="000B1D94"/>
    <w:rsid w:val="000B6ED9"/>
    <w:rsid w:val="000E47A9"/>
    <w:rsid w:val="000F7298"/>
    <w:rsid w:val="000F73AC"/>
    <w:rsid w:val="0010048B"/>
    <w:rsid w:val="00114191"/>
    <w:rsid w:val="00130C6F"/>
    <w:rsid w:val="0014787F"/>
    <w:rsid w:val="001524C1"/>
    <w:rsid w:val="001824D8"/>
    <w:rsid w:val="001A6110"/>
    <w:rsid w:val="001A64D1"/>
    <w:rsid w:val="001B2C3F"/>
    <w:rsid w:val="001B4562"/>
    <w:rsid w:val="001C24B3"/>
    <w:rsid w:val="001F0301"/>
    <w:rsid w:val="00201AD6"/>
    <w:rsid w:val="002030A5"/>
    <w:rsid w:val="00263655"/>
    <w:rsid w:val="002742F1"/>
    <w:rsid w:val="00287DDA"/>
    <w:rsid w:val="00290F65"/>
    <w:rsid w:val="002B53E9"/>
    <w:rsid w:val="002C1218"/>
    <w:rsid w:val="002C5991"/>
    <w:rsid w:val="002E2AE8"/>
    <w:rsid w:val="003106A1"/>
    <w:rsid w:val="00310D32"/>
    <w:rsid w:val="00316C2B"/>
    <w:rsid w:val="0032256C"/>
    <w:rsid w:val="0032337A"/>
    <w:rsid w:val="00331F12"/>
    <w:rsid w:val="0036420E"/>
    <w:rsid w:val="003657DA"/>
    <w:rsid w:val="00370D07"/>
    <w:rsid w:val="003837C1"/>
    <w:rsid w:val="00384A91"/>
    <w:rsid w:val="00387238"/>
    <w:rsid w:val="003B07F9"/>
    <w:rsid w:val="003C3296"/>
    <w:rsid w:val="004019AA"/>
    <w:rsid w:val="00414C38"/>
    <w:rsid w:val="00481652"/>
    <w:rsid w:val="004A7034"/>
    <w:rsid w:val="004B39B0"/>
    <w:rsid w:val="004B6D28"/>
    <w:rsid w:val="004C1ABD"/>
    <w:rsid w:val="00501557"/>
    <w:rsid w:val="00513B97"/>
    <w:rsid w:val="00556F82"/>
    <w:rsid w:val="00570365"/>
    <w:rsid w:val="005719F8"/>
    <w:rsid w:val="00577138"/>
    <w:rsid w:val="00582983"/>
    <w:rsid w:val="00595098"/>
    <w:rsid w:val="005B7F87"/>
    <w:rsid w:val="005C209D"/>
    <w:rsid w:val="005D0573"/>
    <w:rsid w:val="005E3345"/>
    <w:rsid w:val="005F2310"/>
    <w:rsid w:val="00611C81"/>
    <w:rsid w:val="0064323F"/>
    <w:rsid w:val="006649FD"/>
    <w:rsid w:val="00666306"/>
    <w:rsid w:val="00672D43"/>
    <w:rsid w:val="006800C8"/>
    <w:rsid w:val="006C1FE9"/>
    <w:rsid w:val="006D28C4"/>
    <w:rsid w:val="006E0D11"/>
    <w:rsid w:val="00724466"/>
    <w:rsid w:val="0075037C"/>
    <w:rsid w:val="007668C0"/>
    <w:rsid w:val="007A228E"/>
    <w:rsid w:val="007A7FE3"/>
    <w:rsid w:val="00804BEC"/>
    <w:rsid w:val="00810365"/>
    <w:rsid w:val="008235CF"/>
    <w:rsid w:val="008344D5"/>
    <w:rsid w:val="00844966"/>
    <w:rsid w:val="0085767F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7D37"/>
    <w:rsid w:val="009F23F1"/>
    <w:rsid w:val="009F2F97"/>
    <w:rsid w:val="009F7225"/>
    <w:rsid w:val="00A15AF9"/>
    <w:rsid w:val="00A37D20"/>
    <w:rsid w:val="00A422A2"/>
    <w:rsid w:val="00A62072"/>
    <w:rsid w:val="00A870F4"/>
    <w:rsid w:val="00A97181"/>
    <w:rsid w:val="00AA6B4F"/>
    <w:rsid w:val="00AB5B1D"/>
    <w:rsid w:val="00AF3DEB"/>
    <w:rsid w:val="00AF712C"/>
    <w:rsid w:val="00B05C66"/>
    <w:rsid w:val="00B110BF"/>
    <w:rsid w:val="00B67CF4"/>
    <w:rsid w:val="00B76B62"/>
    <w:rsid w:val="00BC5D2A"/>
    <w:rsid w:val="00BD3D18"/>
    <w:rsid w:val="00BE07E8"/>
    <w:rsid w:val="00BE6710"/>
    <w:rsid w:val="00C215AE"/>
    <w:rsid w:val="00C33F00"/>
    <w:rsid w:val="00C346F9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922"/>
    <w:rsid w:val="00CF0BCD"/>
    <w:rsid w:val="00D21A38"/>
    <w:rsid w:val="00D3354B"/>
    <w:rsid w:val="00D41884"/>
    <w:rsid w:val="00D567EF"/>
    <w:rsid w:val="00D65D25"/>
    <w:rsid w:val="00D728DB"/>
    <w:rsid w:val="00D768EA"/>
    <w:rsid w:val="00D93C3F"/>
    <w:rsid w:val="00D9586E"/>
    <w:rsid w:val="00DA2551"/>
    <w:rsid w:val="00DB0998"/>
    <w:rsid w:val="00DD4326"/>
    <w:rsid w:val="00DD5F23"/>
    <w:rsid w:val="00DE5DEA"/>
    <w:rsid w:val="00DF3675"/>
    <w:rsid w:val="00DF7B1A"/>
    <w:rsid w:val="00E32666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38DB"/>
    <w:rsid w:val="00F04ED4"/>
    <w:rsid w:val="00F178BE"/>
    <w:rsid w:val="00F27F37"/>
    <w:rsid w:val="00F368D5"/>
    <w:rsid w:val="00F85751"/>
    <w:rsid w:val="00F910BE"/>
    <w:rsid w:val="00FA2485"/>
    <w:rsid w:val="00FD3DBD"/>
    <w:rsid w:val="00FE6234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8A6D9"/>
  <w15:docId w15:val="{66C54CA9-B228-4B26-BB89-DD98FAE4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istertzheim\Documents\GitHub\support-cours-abc-dev2\Divers\0%20ARFP%20Modele%20Cours%202.0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CB055334242BD9AC9AC79C25AB1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918E2-0A75-4BD1-A075-23ED9DB70C2C}"/>
      </w:docPartPr>
      <w:docPartBody>
        <w:p w:rsidR="00000000" w:rsidRDefault="00000000">
          <w:pPr>
            <w:pStyle w:val="D06CB055334242BD9AC9AC79C25AB1BD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25AFE81E76E945659E1D5DE9C01B5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B4EDA-BC62-4E44-B12A-C8CCCEDE0994}"/>
      </w:docPartPr>
      <w:docPartBody>
        <w:p w:rsidR="00000000" w:rsidRDefault="00000000">
          <w:pPr>
            <w:pStyle w:val="25AFE81E76E945659E1D5DE9C01B558A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46EDBB6A07364D34BC1DB37F5A7CF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43E63-D08E-4CC1-9156-FDB8F0E25A48}"/>
      </w:docPartPr>
      <w:docPartBody>
        <w:p w:rsidR="00000000" w:rsidRDefault="00000000">
          <w:pPr>
            <w:pStyle w:val="46EDBB6A07364D34BC1DB37F5A7CFBFA"/>
          </w:pPr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E7E55E5186BB4C57895A2A3BE36D2A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AC285-451C-45EE-8E87-1592D69D7DF7}"/>
      </w:docPartPr>
      <w:docPartBody>
        <w:p w:rsidR="00000000" w:rsidRDefault="00000000">
          <w:pPr>
            <w:pStyle w:val="E7E55E5186BB4C57895A2A3BE36D2A93"/>
          </w:pPr>
          <w:r w:rsidRPr="005B66B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1"/>
    <w:rsid w:val="0010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6CB055334242BD9AC9AC79C25AB1BD">
    <w:name w:val="D06CB055334242BD9AC9AC79C25AB1BD"/>
  </w:style>
  <w:style w:type="paragraph" w:customStyle="1" w:styleId="25AFE81E76E945659E1D5DE9C01B558A">
    <w:name w:val="25AFE81E76E945659E1D5DE9C01B558A"/>
  </w:style>
  <w:style w:type="paragraph" w:customStyle="1" w:styleId="46EDBB6A07364D34BC1DB37F5A7CFBFA">
    <w:name w:val="46EDBB6A07364D34BC1DB37F5A7CFBFA"/>
  </w:style>
  <w:style w:type="paragraph" w:customStyle="1" w:styleId="E7E55E5186BB4C57895A2A3BE36D2A93">
    <w:name w:val="E7E55E5186BB4C57895A2A3BE36D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84DBE5F6E184A9CC5F1C28F632A8D" ma:contentTypeVersion="0" ma:contentTypeDescription="Crée un document." ma:contentTypeScope="" ma:versionID="db4881d2ec2e883a7c6e8e1b8dc14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D4B9B4-A5A5-4B09-9041-B744434DB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005846-75E0-4793-9758-8EC06AA366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008CE5-57C7-4974-8578-8E3275E4E5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ARFP Modele Cours 2.0.1.dotx</Template>
  <TotalTime>68</TotalTime>
  <Pages>4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commandes Linux</vt:lpstr>
    </vt:vector>
  </TitlesOfParts>
  <Manager>MDevoldere@arfp.asso.fr</Manager>
  <Company>DEVOLDERE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commandes Linux</dc:title>
  <dc:subject>Conception &amp; Développement Informatique</dc:subject>
  <dc:creator>MEISTERTZHEIM Adeline</dc:creator>
  <cp:lastModifiedBy>MEISTERTZHEIM Adeline</cp:lastModifiedBy>
  <cp:revision>2</cp:revision>
  <cp:lastPrinted>2021-10-22T15:35:00Z</cp:lastPrinted>
  <dcterms:created xsi:type="dcterms:W3CDTF">2024-03-06T07:32:00Z</dcterms:created>
  <dcterms:modified xsi:type="dcterms:W3CDTF">2024-03-06T08:40:00Z</dcterms:modified>
  <cp:category>Nom du Module</cp:category>
  <cp:contentStatus>Type : Apprentissage / TRAVAUX PRATIQUES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0x0101001F084DBE5F6E184A9CC5F1C28F632A8D</vt:lpwstr>
  </property>
</Properties>
</file>