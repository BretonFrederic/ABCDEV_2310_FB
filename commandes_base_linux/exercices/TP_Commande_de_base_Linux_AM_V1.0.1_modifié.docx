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49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7"/>
        <w:gridCol w:w="3164"/>
      </w:tblGrid>
      <w:tr w:rsidR="00D41884" w14:paraId="5FC0462E" w14:textId="77777777" w:rsidTr="000B1D94">
        <w:trPr>
          <w:jc w:val="center"/>
        </w:trPr>
        <w:tc>
          <w:tcPr>
            <w:tcW w:w="7238" w:type="dxa"/>
          </w:tcPr>
          <w:p w14:paraId="6EDC5AC4" w14:textId="77777777" w:rsidR="00EA2CC6" w:rsidRPr="00384A91" w:rsidRDefault="00000000" w:rsidP="004C1ABD">
            <w:pPr>
              <w:rPr>
                <w:rFonts w:cstheme="minorHAnsi"/>
                <w:b/>
                <w:color w:val="072B62" w:themeColor="background2" w:themeShade="4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sdt>
              <w:sdtPr>
                <w:rPr>
                  <w:rFonts w:cstheme="minorHAnsi"/>
                  <w:b/>
                  <w:color w:val="072B62" w:themeColor="background2" w:themeShade="40"/>
                  <w:sz w:val="32"/>
                  <w14:shadow w14:blurRad="50800" w14:dist="38100" w14:dir="2700000" w14:sx="100000" w14:sy="100000" w14:kx="0" w14:ky="0" w14:algn="tl">
                    <w14:schemeClr w14:val="bg1">
                      <w14:alpha w14:val="60000"/>
                      <w14:lumMod w14:val="50000"/>
                    </w14:schemeClr>
                  </w14:shadow>
                </w:rPr>
                <w:alias w:val="Objet "/>
                <w:tag w:val=""/>
                <w:id w:val="-1993170328"/>
                <w:placeholder>
                  <w:docPart w:val="D06CB055334242BD9AC9AC79C25AB1BD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EA2CC6" w:rsidRPr="00384A91">
                  <w:rPr>
                    <w:rFonts w:cstheme="minorHAnsi"/>
                    <w:b/>
                    <w:color w:val="072B62" w:themeColor="background2" w:themeShade="40"/>
                    <w:sz w:val="32"/>
                    <w14:shadow w14:blurRad="50800" w14:dist="38100" w14:dir="2700000" w14:sx="100000" w14:sy="100000" w14:kx="0" w14:ky="0" w14:algn="tl">
                      <w14:schemeClr w14:val="bg1">
                        <w14:alpha w14:val="60000"/>
                        <w14:lumMod w14:val="50000"/>
                      </w14:schemeClr>
                    </w14:shadow>
                  </w:rPr>
                  <w:t>Conception &amp; Développement Informatique</w:t>
                </w:r>
              </w:sdtContent>
            </w:sdt>
          </w:p>
          <w:sdt>
            <w:sdtPr>
              <w:rPr>
                <w:rStyle w:val="Sous-titreCar"/>
                <w:b/>
                <w:color w:val="072B62" w:themeColor="background2" w:themeShade="40"/>
              </w:rPr>
              <w:alias w:val="Catégorie "/>
              <w:tag w:val=""/>
              <w:id w:val="-1909834113"/>
              <w:placeholder>
                <w:docPart w:val="25AFE81E76E945659E1D5DE9C01B558A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p w14:paraId="1692FD54" w14:textId="77777777" w:rsidR="00EA2CC6" w:rsidRPr="00384A91" w:rsidRDefault="008C2365" w:rsidP="004C1ABD">
                <w:pPr>
                  <w:rPr>
                    <w:rStyle w:val="Sous-titreCar"/>
                    <w:b/>
                    <w:color w:val="072B62" w:themeColor="background2" w:themeShade="40"/>
                  </w:rPr>
                </w:pPr>
                <w:r>
                  <w:rPr>
                    <w:rStyle w:val="Sous-titreCar"/>
                    <w:b/>
                    <w:color w:val="072B62" w:themeColor="background2" w:themeShade="40"/>
                  </w:rPr>
                  <w:t xml:space="preserve">Nom du </w:t>
                </w:r>
                <w:r w:rsidR="00582983" w:rsidRPr="00384A91">
                  <w:rPr>
                    <w:rStyle w:val="Sous-titreCar"/>
                    <w:b/>
                    <w:color w:val="072B62" w:themeColor="background2" w:themeShade="40"/>
                  </w:rPr>
                  <w:t>Module</w:t>
                </w:r>
              </w:p>
            </w:sdtContent>
          </w:sdt>
          <w:sdt>
            <w:sdtPr>
              <w:rPr>
                <w:rStyle w:val="Accentuation"/>
                <w:color w:val="808080" w:themeColor="background1" w:themeShade="8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alias w:val="État "/>
              <w:tag w:val=""/>
              <w:id w:val="-255588956"/>
              <w:placeholder>
                <w:docPart w:val="46EDBB6A07364D34BC1DB37F5A7CFBFA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p w14:paraId="200D3731" w14:textId="77777777" w:rsidR="00D41884" w:rsidRDefault="008C2365" w:rsidP="00EA2CC6">
                <w:r>
                  <w:rPr>
                    <w:rStyle w:val="Accentuation"/>
                    <w:color w:val="808080" w:themeColor="background1" w:themeShade="80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 xml:space="preserve">Type : </w:t>
                </w:r>
                <w:r w:rsidR="00C33F00">
                  <w:rPr>
                    <w:rStyle w:val="Accentuation"/>
                    <w:color w:val="808080" w:themeColor="background1" w:themeShade="80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 xml:space="preserve">Apprentissage / </w:t>
                </w:r>
                <w:r w:rsidR="009F23F1" w:rsidRPr="009F23F1">
                  <w:rPr>
                    <w:rStyle w:val="Accentuation"/>
                    <w:caps w:val="0"/>
                    <w:color w:val="808080" w:themeColor="background1" w:themeShade="80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>TRAVAUX PRATIQUES</w:t>
                </w:r>
              </w:p>
            </w:sdtContent>
          </w:sdt>
        </w:tc>
        <w:tc>
          <w:tcPr>
            <w:tcW w:w="3123" w:type="dxa"/>
          </w:tcPr>
          <w:p w14:paraId="360B04B4" w14:textId="77777777" w:rsidR="00D41884" w:rsidRPr="004C1ABD" w:rsidRDefault="00EA2CC6" w:rsidP="004C1ABD">
            <w:pPr>
              <w:jc w:val="right"/>
              <w:rPr>
                <w:rFonts w:cstheme="minorHAnsi"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r w:rsidRPr="005D0573">
              <w:rPr>
                <w:rFonts w:cstheme="minorHAnsi"/>
                <w:b/>
                <w:noProof/>
                <w:color w:val="006600"/>
                <w:sz w:val="40"/>
                <w:lang w:eastAsia="fr-FR"/>
              </w:rPr>
              <w:drawing>
                <wp:inline distT="0" distB="0" distL="0" distR="0" wp14:anchorId="1AD4B3E7" wp14:editId="6D066547">
                  <wp:extent cx="1872000" cy="1151716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8" t="5464" r="2958" b="5464"/>
                          <a:stretch/>
                        </pic:blipFill>
                        <pic:spPr bwMode="auto">
                          <a:xfrm>
                            <a:off x="0" y="0"/>
                            <a:ext cx="1876380" cy="1154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5135EA" w14:textId="77777777" w:rsidR="00F04ED4" w:rsidRDefault="00F04ED4" w:rsidP="00F04ED4"/>
    <w:sdt>
      <w:sdtPr>
        <w:rPr>
          <w:rStyle w:val="TitreCar"/>
          <w:rFonts w:ascii="Cambria" w:hAnsi="Cambria" w:cstheme="minorHAnsi"/>
          <w:bCs/>
          <w:caps w:val="0"/>
          <w:color w:val="072B62" w:themeColor="background2" w:themeShade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alias w:val="Titre "/>
        <w:tag w:val=""/>
        <w:id w:val="1231505261"/>
        <w:placeholder>
          <w:docPart w:val="E7E55E5186BB4C57895A2A3BE36D2A9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C8E3EBB" w14:textId="2A7B6B75" w:rsidR="00F04ED4" w:rsidRPr="00384A91" w:rsidRDefault="00EE2C94" w:rsidP="00F04ED4">
          <w:pPr>
            <w:jc w:val="center"/>
            <w:rPr>
              <w:rStyle w:val="TitreCar"/>
              <w:rFonts w:ascii="Cambria" w:hAnsi="Cambria" w:cstheme="minorHAnsi"/>
              <w:bCs/>
              <w:caps w:val="0"/>
              <w:color w:val="072B62" w:themeColor="background2" w:themeShade="40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  <w:r w:rsidRPr="00384A91">
            <w:rPr>
              <w:rStyle w:val="TitreCar"/>
              <w:rFonts w:ascii="Cambria" w:hAnsi="Cambria" w:cstheme="minorHAnsi"/>
              <w:bCs/>
              <w:caps w:val="0"/>
              <w:color w:val="072B62" w:themeColor="background2" w:themeShade="40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T</w:t>
          </w:r>
          <w:r w:rsidR="00513B97">
            <w:rPr>
              <w:rStyle w:val="TitreCar"/>
              <w:rFonts w:ascii="Cambria" w:hAnsi="Cambria" w:cstheme="minorHAnsi"/>
              <w:bCs/>
              <w:caps w:val="0"/>
              <w:color w:val="072B62" w:themeColor="background2" w:themeShade="40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P commandes Linux</w:t>
          </w:r>
        </w:p>
      </w:sdtContent>
    </w:sdt>
    <w:sdt>
      <w:sdtPr>
        <w:rPr>
          <w:color w:val="808080" w:themeColor="background1" w:themeShade="80"/>
        </w:rPr>
        <w:alias w:val="Résumé"/>
        <w:tag w:val=""/>
        <w:id w:val="2014100915"/>
        <w:showingPlcHdr/>
        <w:dataBinding w:prefixMappings="xmlns:ns0='http://schemas.microsoft.com/office/2006/coverPageProps' " w:xpath="/ns0:CoverPageProperties[1]/ns0:Abstract[1]" w:storeItemID="{55AF091B-3C7A-41E3-B477-F2FDAA23CFDA}"/>
        <w:text/>
      </w:sdtPr>
      <w:sdtContent>
        <w:p w14:paraId="380954FD" w14:textId="570F64AC" w:rsidR="00937CFA" w:rsidRDefault="00570365" w:rsidP="00937CFA">
          <w:pPr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 xml:space="preserve">     </w:t>
          </w:r>
        </w:p>
      </w:sdtContent>
    </w:sdt>
    <w:p w14:paraId="590E4B92" w14:textId="77777777" w:rsidR="000B1D94" w:rsidRDefault="000B1D94" w:rsidP="00937CFA">
      <w:pPr>
        <w:jc w:val="center"/>
        <w:rPr>
          <w:color w:val="808080" w:themeColor="background1" w:themeShade="80"/>
        </w:rPr>
      </w:pPr>
    </w:p>
    <w:sdt>
      <w:sdtPr>
        <w:rPr>
          <w:b/>
          <w:bCs/>
          <w:caps w:val="0"/>
          <w:color w:val="auto"/>
          <w:spacing w:val="0"/>
          <w:sz w:val="21"/>
          <w:szCs w:val="21"/>
        </w:rPr>
        <w:id w:val="2030680347"/>
        <w:docPartObj>
          <w:docPartGallery w:val="Table of Contents"/>
          <w:docPartUnique/>
        </w:docPartObj>
      </w:sdtPr>
      <w:sdtEndPr>
        <w:rPr>
          <w:b w:val="0"/>
          <w:bCs w:val="0"/>
          <w:sz w:val="20"/>
          <w:szCs w:val="20"/>
        </w:rPr>
      </w:sdtEndPr>
      <w:sdtContent>
        <w:p w14:paraId="1475FBD4" w14:textId="77777777" w:rsidR="00F04ED4" w:rsidRDefault="00937CFA" w:rsidP="00F04ED4">
          <w:pPr>
            <w:pStyle w:val="En-ttedetabledesmatires"/>
          </w:pPr>
          <w:r>
            <w:t>Contenu</w:t>
          </w:r>
        </w:p>
        <w:p w14:paraId="495C311D" w14:textId="16AFF223" w:rsidR="00570365" w:rsidRDefault="00F04ED4">
          <w:pPr>
            <w:pStyle w:val="TM1"/>
            <w:tabs>
              <w:tab w:val="left" w:pos="420"/>
              <w:tab w:val="right" w:leader="dot" w:pos="10456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0609888" w:history="1">
            <w:r w:rsidR="00570365" w:rsidRPr="002021DD">
              <w:rPr>
                <w:rStyle w:val="Lienhypertexte"/>
                <w:noProof/>
              </w:rPr>
              <w:t>1.</w:t>
            </w:r>
            <w:r w:rsidR="00570365">
              <w:rPr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="00570365" w:rsidRPr="002021DD">
              <w:rPr>
                <w:rStyle w:val="Lienhypertexte"/>
                <w:noProof/>
              </w:rPr>
              <w:t>commandes de manipulation de repertoire</w:t>
            </w:r>
            <w:r w:rsidR="00570365">
              <w:rPr>
                <w:noProof/>
                <w:webHidden/>
              </w:rPr>
              <w:tab/>
            </w:r>
            <w:r w:rsidR="00570365">
              <w:rPr>
                <w:noProof/>
                <w:webHidden/>
              </w:rPr>
              <w:fldChar w:fldCharType="begin"/>
            </w:r>
            <w:r w:rsidR="00570365">
              <w:rPr>
                <w:noProof/>
                <w:webHidden/>
              </w:rPr>
              <w:instrText xml:space="preserve"> PAGEREF _Toc160609888 \h </w:instrText>
            </w:r>
            <w:r w:rsidR="00570365">
              <w:rPr>
                <w:noProof/>
                <w:webHidden/>
              </w:rPr>
            </w:r>
            <w:r w:rsidR="00570365">
              <w:rPr>
                <w:noProof/>
                <w:webHidden/>
              </w:rPr>
              <w:fldChar w:fldCharType="separate"/>
            </w:r>
            <w:r w:rsidR="00570365">
              <w:rPr>
                <w:noProof/>
                <w:webHidden/>
              </w:rPr>
              <w:t>1</w:t>
            </w:r>
            <w:r w:rsidR="00570365">
              <w:rPr>
                <w:noProof/>
                <w:webHidden/>
              </w:rPr>
              <w:fldChar w:fldCharType="end"/>
            </w:r>
          </w:hyperlink>
        </w:p>
        <w:p w14:paraId="70D50D62" w14:textId="799434C3" w:rsidR="00570365" w:rsidRDefault="00000000">
          <w:pPr>
            <w:pStyle w:val="TM1"/>
            <w:tabs>
              <w:tab w:val="left" w:pos="420"/>
              <w:tab w:val="right" w:leader="dot" w:pos="10456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0609889" w:history="1">
            <w:r w:rsidR="00570365" w:rsidRPr="002021DD">
              <w:rPr>
                <w:rStyle w:val="Lienhypertexte"/>
                <w:noProof/>
              </w:rPr>
              <w:t>2.</w:t>
            </w:r>
            <w:r w:rsidR="00570365">
              <w:rPr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="00570365" w:rsidRPr="002021DD">
              <w:rPr>
                <w:rStyle w:val="Lienhypertexte"/>
                <w:noProof/>
              </w:rPr>
              <w:t>Historique</w:t>
            </w:r>
            <w:r w:rsidR="00570365">
              <w:rPr>
                <w:noProof/>
                <w:webHidden/>
              </w:rPr>
              <w:tab/>
            </w:r>
            <w:r w:rsidR="00570365">
              <w:rPr>
                <w:noProof/>
                <w:webHidden/>
              </w:rPr>
              <w:fldChar w:fldCharType="begin"/>
            </w:r>
            <w:r w:rsidR="00570365">
              <w:rPr>
                <w:noProof/>
                <w:webHidden/>
              </w:rPr>
              <w:instrText xml:space="preserve"> PAGEREF _Toc160609889 \h </w:instrText>
            </w:r>
            <w:r w:rsidR="00570365">
              <w:rPr>
                <w:noProof/>
                <w:webHidden/>
              </w:rPr>
            </w:r>
            <w:r w:rsidR="00570365">
              <w:rPr>
                <w:noProof/>
                <w:webHidden/>
              </w:rPr>
              <w:fldChar w:fldCharType="separate"/>
            </w:r>
            <w:r w:rsidR="00570365">
              <w:rPr>
                <w:noProof/>
                <w:webHidden/>
              </w:rPr>
              <w:t>2</w:t>
            </w:r>
            <w:r w:rsidR="00570365">
              <w:rPr>
                <w:noProof/>
                <w:webHidden/>
              </w:rPr>
              <w:fldChar w:fldCharType="end"/>
            </w:r>
          </w:hyperlink>
        </w:p>
        <w:p w14:paraId="386F5F5D" w14:textId="52756DAA" w:rsidR="00570365" w:rsidRDefault="00000000">
          <w:pPr>
            <w:pStyle w:val="TM1"/>
            <w:tabs>
              <w:tab w:val="left" w:pos="420"/>
              <w:tab w:val="right" w:leader="dot" w:pos="10456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0609890" w:history="1">
            <w:r w:rsidR="00570365" w:rsidRPr="002021DD">
              <w:rPr>
                <w:rStyle w:val="Lienhypertexte"/>
                <w:noProof/>
              </w:rPr>
              <w:t>3.</w:t>
            </w:r>
            <w:r w:rsidR="00570365">
              <w:rPr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="00570365" w:rsidRPr="002021DD">
              <w:rPr>
                <w:rStyle w:val="Lienhypertexte"/>
                <w:noProof/>
              </w:rPr>
              <w:t>Gestion des droits</w:t>
            </w:r>
            <w:r w:rsidR="00570365">
              <w:rPr>
                <w:noProof/>
                <w:webHidden/>
              </w:rPr>
              <w:tab/>
            </w:r>
            <w:r w:rsidR="00570365">
              <w:rPr>
                <w:noProof/>
                <w:webHidden/>
              </w:rPr>
              <w:fldChar w:fldCharType="begin"/>
            </w:r>
            <w:r w:rsidR="00570365">
              <w:rPr>
                <w:noProof/>
                <w:webHidden/>
              </w:rPr>
              <w:instrText xml:space="preserve"> PAGEREF _Toc160609890 \h </w:instrText>
            </w:r>
            <w:r w:rsidR="00570365">
              <w:rPr>
                <w:noProof/>
                <w:webHidden/>
              </w:rPr>
            </w:r>
            <w:r w:rsidR="00570365">
              <w:rPr>
                <w:noProof/>
                <w:webHidden/>
              </w:rPr>
              <w:fldChar w:fldCharType="separate"/>
            </w:r>
            <w:r w:rsidR="00570365">
              <w:rPr>
                <w:noProof/>
                <w:webHidden/>
              </w:rPr>
              <w:t>3</w:t>
            </w:r>
            <w:r w:rsidR="00570365">
              <w:rPr>
                <w:noProof/>
                <w:webHidden/>
              </w:rPr>
              <w:fldChar w:fldCharType="end"/>
            </w:r>
          </w:hyperlink>
        </w:p>
        <w:p w14:paraId="23AA48E1" w14:textId="76E8071A" w:rsidR="00570365" w:rsidRDefault="00000000">
          <w:pPr>
            <w:pStyle w:val="TM1"/>
            <w:tabs>
              <w:tab w:val="left" w:pos="420"/>
              <w:tab w:val="right" w:leader="dot" w:pos="10456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0609891" w:history="1">
            <w:r w:rsidR="00570365" w:rsidRPr="002021DD">
              <w:rPr>
                <w:rStyle w:val="Lienhypertexte"/>
                <w:noProof/>
              </w:rPr>
              <w:t>4.</w:t>
            </w:r>
            <w:r w:rsidR="00570365">
              <w:rPr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="00570365" w:rsidRPr="002021DD">
              <w:rPr>
                <w:rStyle w:val="Lienhypertexte"/>
                <w:noProof/>
              </w:rPr>
              <w:t>Création et suppression des utilisateurs</w:t>
            </w:r>
            <w:r w:rsidR="00570365">
              <w:rPr>
                <w:noProof/>
                <w:webHidden/>
              </w:rPr>
              <w:tab/>
            </w:r>
            <w:r w:rsidR="00570365">
              <w:rPr>
                <w:noProof/>
                <w:webHidden/>
              </w:rPr>
              <w:fldChar w:fldCharType="begin"/>
            </w:r>
            <w:r w:rsidR="00570365">
              <w:rPr>
                <w:noProof/>
                <w:webHidden/>
              </w:rPr>
              <w:instrText xml:space="preserve"> PAGEREF _Toc160609891 \h </w:instrText>
            </w:r>
            <w:r w:rsidR="00570365">
              <w:rPr>
                <w:noProof/>
                <w:webHidden/>
              </w:rPr>
            </w:r>
            <w:r w:rsidR="00570365">
              <w:rPr>
                <w:noProof/>
                <w:webHidden/>
              </w:rPr>
              <w:fldChar w:fldCharType="separate"/>
            </w:r>
            <w:r w:rsidR="00570365">
              <w:rPr>
                <w:noProof/>
                <w:webHidden/>
              </w:rPr>
              <w:t>3</w:t>
            </w:r>
            <w:r w:rsidR="00570365">
              <w:rPr>
                <w:noProof/>
                <w:webHidden/>
              </w:rPr>
              <w:fldChar w:fldCharType="end"/>
            </w:r>
          </w:hyperlink>
        </w:p>
        <w:p w14:paraId="06F69CB2" w14:textId="56BAAE43" w:rsidR="00D41884" w:rsidRDefault="00F04ED4" w:rsidP="00F04ED4">
          <w:r>
            <w:rPr>
              <w:b/>
              <w:bCs/>
            </w:rPr>
            <w:fldChar w:fldCharType="end"/>
          </w:r>
        </w:p>
      </w:sdtContent>
    </w:sdt>
    <w:p w14:paraId="3DE60A44" w14:textId="387E04D2" w:rsidR="00F04ED4" w:rsidRPr="002B53E9" w:rsidRDefault="002B53E9">
      <w:pPr>
        <w:rPr>
          <w:rFonts w:asciiTheme="majorHAnsi" w:eastAsiaTheme="majorEastAsia" w:hAnsiTheme="majorHAnsi" w:cstheme="majorBidi"/>
          <w:b/>
          <w:bCs/>
          <w:color w:val="374C80" w:themeColor="accent1" w:themeShade="BF"/>
          <w:sz w:val="24"/>
          <w:szCs w:val="24"/>
        </w:rPr>
      </w:pPr>
      <w:r w:rsidRPr="002B53E9">
        <w:rPr>
          <w:sz w:val="24"/>
          <w:szCs w:val="24"/>
        </w:rPr>
        <w:t>Pour chaque étape du TP vous noterez la commande utilisée dans le tableau prévu sous la question.</w:t>
      </w:r>
      <w:r w:rsidR="00F04ED4" w:rsidRPr="002B53E9">
        <w:rPr>
          <w:sz w:val="24"/>
          <w:szCs w:val="24"/>
        </w:rPr>
        <w:br w:type="page"/>
      </w:r>
    </w:p>
    <w:p w14:paraId="3D24B5FC" w14:textId="75317A8B" w:rsidR="00501557" w:rsidRPr="00130C6F" w:rsidRDefault="00513B97" w:rsidP="00513B97">
      <w:pPr>
        <w:pStyle w:val="Titre1"/>
        <w:numPr>
          <w:ilvl w:val="0"/>
          <w:numId w:val="2"/>
        </w:numPr>
      </w:pPr>
      <w:bookmarkStart w:id="0" w:name="_Toc160609888"/>
      <w:r>
        <w:lastRenderedPageBreak/>
        <w:t>commandes de manipulation de repertoire</w:t>
      </w:r>
      <w:bookmarkEnd w:id="0"/>
    </w:p>
    <w:p w14:paraId="446651DF" w14:textId="2E7EECAD" w:rsidR="003657DA" w:rsidRPr="002B53E9" w:rsidRDefault="00513B97" w:rsidP="00513B9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B53E9">
        <w:rPr>
          <w:sz w:val="24"/>
          <w:szCs w:val="24"/>
        </w:rPr>
        <w:t xml:space="preserve">A l’ouverture du terminal saisir la commande qui permet d’afficher le répertoire courant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13B97" w14:paraId="4AF3774B" w14:textId="77777777" w:rsidTr="00513B97">
        <w:tc>
          <w:tcPr>
            <w:tcW w:w="10456" w:type="dxa"/>
          </w:tcPr>
          <w:p w14:paraId="208FE290" w14:textId="3F6F62C4" w:rsidR="00513B97" w:rsidRDefault="00006B9B" w:rsidP="00513B97">
            <w:r>
              <w:t>pwd</w:t>
            </w:r>
          </w:p>
        </w:tc>
      </w:tr>
    </w:tbl>
    <w:p w14:paraId="01DDDEA0" w14:textId="77777777" w:rsidR="00513B97" w:rsidRDefault="00513B97" w:rsidP="00513B97"/>
    <w:p w14:paraId="771062D7" w14:textId="59B83B6C" w:rsidR="00513B97" w:rsidRPr="002B53E9" w:rsidRDefault="00513B97" w:rsidP="00513B9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B53E9">
        <w:rPr>
          <w:sz w:val="24"/>
          <w:szCs w:val="24"/>
        </w:rPr>
        <w:t>Dans ce répertoire créer un dossier appeler « Documents »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13B97" w14:paraId="7E891FA0" w14:textId="77777777" w:rsidTr="00513B97">
        <w:tc>
          <w:tcPr>
            <w:tcW w:w="10456" w:type="dxa"/>
          </w:tcPr>
          <w:p w14:paraId="72FD67EF" w14:textId="12006356" w:rsidR="00513B97" w:rsidRDefault="00006B9B" w:rsidP="00513B97">
            <w:r>
              <w:t>Mkdir Documents</w:t>
            </w:r>
          </w:p>
        </w:tc>
      </w:tr>
    </w:tbl>
    <w:p w14:paraId="3D66AB3D" w14:textId="77777777" w:rsidR="00513B97" w:rsidRDefault="00513B97" w:rsidP="00513B97"/>
    <w:p w14:paraId="1DE4B949" w14:textId="5DFEF5EF" w:rsidR="00513B97" w:rsidRPr="002B53E9" w:rsidRDefault="00513B97" w:rsidP="00513B9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B53E9">
        <w:rPr>
          <w:sz w:val="24"/>
          <w:szCs w:val="24"/>
        </w:rPr>
        <w:t xml:space="preserve">Saisir la commande permettant d’afficher le contenu du répertoire courant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13B97" w14:paraId="4AA4670E" w14:textId="77777777" w:rsidTr="00513B97">
        <w:tc>
          <w:tcPr>
            <w:tcW w:w="10456" w:type="dxa"/>
          </w:tcPr>
          <w:p w14:paraId="35745317" w14:textId="7FE6153B" w:rsidR="00513B97" w:rsidRDefault="001070B9" w:rsidP="00513B97">
            <w:r>
              <w:t>ls</w:t>
            </w:r>
          </w:p>
        </w:tc>
      </w:tr>
    </w:tbl>
    <w:p w14:paraId="0C01FDB0" w14:textId="77777777" w:rsidR="00513B97" w:rsidRDefault="00513B97" w:rsidP="00513B97"/>
    <w:p w14:paraId="27307091" w14:textId="081F0842" w:rsidR="00513B97" w:rsidRPr="002B53E9" w:rsidRDefault="00513B97" w:rsidP="00513B9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B53E9">
        <w:rPr>
          <w:sz w:val="24"/>
          <w:szCs w:val="24"/>
        </w:rPr>
        <w:t xml:space="preserve">Déplacez vous dans le répertoire « Documents » précédemment créer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13B97" w14:paraId="6C8F62EB" w14:textId="77777777" w:rsidTr="00513B97">
        <w:tc>
          <w:tcPr>
            <w:tcW w:w="10456" w:type="dxa"/>
          </w:tcPr>
          <w:p w14:paraId="7F9E076A" w14:textId="634BAD5E" w:rsidR="00513B97" w:rsidRDefault="001070B9" w:rsidP="00513B97">
            <w:r>
              <w:t>cd Documents</w:t>
            </w:r>
          </w:p>
        </w:tc>
      </w:tr>
    </w:tbl>
    <w:p w14:paraId="0C5EA9B3" w14:textId="77777777" w:rsidR="00513B97" w:rsidRDefault="00513B97" w:rsidP="00513B97"/>
    <w:p w14:paraId="245FC33C" w14:textId="42685EE7" w:rsidR="005B7F87" w:rsidRPr="002B53E9" w:rsidRDefault="00513B97" w:rsidP="00513B9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B53E9">
        <w:rPr>
          <w:sz w:val="24"/>
          <w:szCs w:val="24"/>
        </w:rPr>
        <w:t>Dans ce répertoire créer 2 fichiers appelé « fichier1.txt » et « fichier2.txt »</w:t>
      </w:r>
      <w:r w:rsidR="007668C0" w:rsidRPr="002B53E9">
        <w:rPr>
          <w:sz w:val="24"/>
          <w:szCs w:val="24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68C0" w14:paraId="4A9FFDCE" w14:textId="77777777" w:rsidTr="007668C0">
        <w:tc>
          <w:tcPr>
            <w:tcW w:w="10456" w:type="dxa"/>
          </w:tcPr>
          <w:p w14:paraId="40384AF2" w14:textId="373FDB2A" w:rsidR="007668C0" w:rsidRDefault="001070B9" w:rsidP="007668C0">
            <w:r>
              <w:t>touch fichier1.txt</w:t>
            </w:r>
            <w:r w:rsidR="001A18BF">
              <w:t xml:space="preserve"> fichier2.txt</w:t>
            </w:r>
            <w:r w:rsidRPr="002B53E9">
              <w:rPr>
                <w:sz w:val="24"/>
                <w:szCs w:val="24"/>
              </w:rPr>
              <w:t> </w:t>
            </w:r>
          </w:p>
        </w:tc>
      </w:tr>
    </w:tbl>
    <w:p w14:paraId="5958D96F" w14:textId="77777777" w:rsidR="007668C0" w:rsidRDefault="007668C0" w:rsidP="007668C0"/>
    <w:p w14:paraId="748CC710" w14:textId="435B675A" w:rsidR="007668C0" w:rsidRPr="002B53E9" w:rsidRDefault="007668C0" w:rsidP="007668C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B53E9">
        <w:rPr>
          <w:sz w:val="24"/>
          <w:szCs w:val="24"/>
        </w:rPr>
        <w:t xml:space="preserve">Saisir la commande permettant d’afficher le contenu du répertoire courant avec toutes les informations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68C0" w14:paraId="5C9191F1" w14:textId="77777777" w:rsidTr="007668C0">
        <w:tc>
          <w:tcPr>
            <w:tcW w:w="10456" w:type="dxa"/>
          </w:tcPr>
          <w:p w14:paraId="4CD683F8" w14:textId="56122DE2" w:rsidR="007668C0" w:rsidRDefault="001A18BF" w:rsidP="007668C0">
            <w:r>
              <w:t>Ls -</w:t>
            </w:r>
            <w:r w:rsidR="00823A7A">
              <w:t>l</w:t>
            </w:r>
          </w:p>
        </w:tc>
      </w:tr>
    </w:tbl>
    <w:p w14:paraId="1436EB95" w14:textId="77777777" w:rsidR="007668C0" w:rsidRDefault="007668C0" w:rsidP="007668C0"/>
    <w:p w14:paraId="0145DB00" w14:textId="2ABDC927" w:rsidR="007668C0" w:rsidRPr="002B53E9" w:rsidRDefault="007668C0" w:rsidP="007668C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B53E9">
        <w:rPr>
          <w:sz w:val="24"/>
          <w:szCs w:val="24"/>
        </w:rPr>
        <w:t xml:space="preserve">A l’aide d’un éditeur de texte (nano ou vim) saisir du texte dans le fichier1, puis saisir la commande permettant d’afficher le contenu du fichier dans le terminal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68C0" w14:paraId="3F319DC3" w14:textId="77777777" w:rsidTr="007668C0">
        <w:tc>
          <w:tcPr>
            <w:tcW w:w="10456" w:type="dxa"/>
          </w:tcPr>
          <w:p w14:paraId="4E5C1F82" w14:textId="4157C692" w:rsidR="007668C0" w:rsidRDefault="00D70A20" w:rsidP="007668C0">
            <w:r>
              <w:t>cat fichier1.txt</w:t>
            </w:r>
          </w:p>
        </w:tc>
      </w:tr>
    </w:tbl>
    <w:p w14:paraId="583335D9" w14:textId="77777777" w:rsidR="007668C0" w:rsidRDefault="007668C0" w:rsidP="007668C0"/>
    <w:p w14:paraId="3AB8E646" w14:textId="166CD7FB" w:rsidR="007668C0" w:rsidRPr="002B53E9" w:rsidRDefault="007668C0" w:rsidP="007668C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B53E9">
        <w:rPr>
          <w:sz w:val="24"/>
          <w:szCs w:val="24"/>
        </w:rPr>
        <w:t xml:space="preserve">Déplacer le fichier1 dans un dossier appelé « mes_docs » préalablement créer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68C0" w14:paraId="42F291E2" w14:textId="77777777" w:rsidTr="007668C0">
        <w:tc>
          <w:tcPr>
            <w:tcW w:w="10456" w:type="dxa"/>
          </w:tcPr>
          <w:p w14:paraId="5B57660B" w14:textId="12E17782" w:rsidR="007668C0" w:rsidRDefault="00FE7FE7" w:rsidP="007668C0">
            <w:r>
              <w:t xml:space="preserve">mv fichier1.txt </w:t>
            </w:r>
            <w:r w:rsidR="00490E47">
              <w:t>mes_docs</w:t>
            </w:r>
            <w:r>
              <w:t xml:space="preserve"> </w:t>
            </w:r>
          </w:p>
        </w:tc>
      </w:tr>
    </w:tbl>
    <w:p w14:paraId="5537B026" w14:textId="77777777" w:rsidR="007668C0" w:rsidRDefault="007668C0" w:rsidP="007668C0"/>
    <w:p w14:paraId="5656E43C" w14:textId="6FC82158" w:rsidR="007668C0" w:rsidRPr="002B53E9" w:rsidRDefault="007668C0" w:rsidP="007668C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B53E9">
        <w:rPr>
          <w:sz w:val="24"/>
          <w:szCs w:val="24"/>
        </w:rPr>
        <w:t xml:space="preserve">A l’aide d’un éditeur de texte saisir un long texte (50 lignes minimum) puis saisir la commande permettant d’afficher un fichier page par page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68C0" w14:paraId="6CA58598" w14:textId="77777777" w:rsidTr="007668C0">
        <w:tc>
          <w:tcPr>
            <w:tcW w:w="10456" w:type="dxa"/>
          </w:tcPr>
          <w:p w14:paraId="326BCD08" w14:textId="2FE60301" w:rsidR="007668C0" w:rsidRDefault="002E11DA" w:rsidP="007668C0">
            <w:r>
              <w:t xml:space="preserve">more TP.txt </w:t>
            </w:r>
          </w:p>
        </w:tc>
      </w:tr>
    </w:tbl>
    <w:p w14:paraId="344973FF" w14:textId="77777777" w:rsidR="007668C0" w:rsidRDefault="007668C0" w:rsidP="007668C0"/>
    <w:p w14:paraId="775BA394" w14:textId="31BF436D" w:rsidR="007668C0" w:rsidRPr="002B53E9" w:rsidRDefault="007668C0" w:rsidP="007668C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B53E9">
        <w:rPr>
          <w:sz w:val="24"/>
          <w:szCs w:val="24"/>
        </w:rPr>
        <w:t xml:space="preserve">Copier le fichier2 dans le dossier « mes-docs »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68C0" w14:paraId="3EDC81F2" w14:textId="77777777" w:rsidTr="007668C0">
        <w:tc>
          <w:tcPr>
            <w:tcW w:w="10456" w:type="dxa"/>
          </w:tcPr>
          <w:p w14:paraId="412EE38D" w14:textId="4954D39A" w:rsidR="007668C0" w:rsidRDefault="00490E47" w:rsidP="007668C0">
            <w:r>
              <w:t>cp fichier2.txt mes_docs</w:t>
            </w:r>
          </w:p>
        </w:tc>
      </w:tr>
    </w:tbl>
    <w:p w14:paraId="0A292A4E" w14:textId="77777777" w:rsidR="007668C0" w:rsidRDefault="007668C0" w:rsidP="007668C0"/>
    <w:p w14:paraId="1393CE81" w14:textId="77777777" w:rsidR="002B53E9" w:rsidRDefault="002B53E9" w:rsidP="007668C0"/>
    <w:p w14:paraId="15E6F7A5" w14:textId="4BE41325" w:rsidR="007668C0" w:rsidRPr="002B53E9" w:rsidRDefault="007668C0" w:rsidP="007668C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B53E9">
        <w:rPr>
          <w:sz w:val="24"/>
          <w:szCs w:val="24"/>
        </w:rPr>
        <w:lastRenderedPageBreak/>
        <w:t xml:space="preserve">Supprimer le fichier2 du répertoire courant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68C0" w14:paraId="462E6739" w14:textId="77777777" w:rsidTr="007668C0">
        <w:tc>
          <w:tcPr>
            <w:tcW w:w="10456" w:type="dxa"/>
          </w:tcPr>
          <w:p w14:paraId="63516F79" w14:textId="028A2191" w:rsidR="007668C0" w:rsidRDefault="00CE3119" w:rsidP="007668C0">
            <w:r>
              <w:t>rm fichier2.txt</w:t>
            </w:r>
          </w:p>
        </w:tc>
      </w:tr>
    </w:tbl>
    <w:p w14:paraId="06871297" w14:textId="77777777" w:rsidR="00B67CF4" w:rsidRDefault="00B67CF4" w:rsidP="007668C0"/>
    <w:p w14:paraId="2FF137D2" w14:textId="71783E87" w:rsidR="00B67CF4" w:rsidRPr="002B53E9" w:rsidRDefault="00B67CF4" w:rsidP="00B67CF4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B53E9">
        <w:rPr>
          <w:sz w:val="24"/>
          <w:szCs w:val="24"/>
        </w:rPr>
        <w:t>Se déplace</w:t>
      </w:r>
      <w:r w:rsidR="002B53E9" w:rsidRPr="002B53E9">
        <w:rPr>
          <w:sz w:val="24"/>
          <w:szCs w:val="24"/>
        </w:rPr>
        <w:t>r</w:t>
      </w:r>
      <w:r w:rsidRPr="002B53E9">
        <w:rPr>
          <w:sz w:val="24"/>
          <w:szCs w:val="24"/>
        </w:rPr>
        <w:t xml:space="preserve"> dans le dossier « mes-docs » puis saisir la commande permettant de trouver et d’afficher tous les fichiers se terminant par .txt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67CF4" w14:paraId="34CF6410" w14:textId="77777777" w:rsidTr="00B67CF4">
        <w:tc>
          <w:tcPr>
            <w:tcW w:w="10456" w:type="dxa"/>
          </w:tcPr>
          <w:p w14:paraId="4AA19B4B" w14:textId="602E7124" w:rsidR="00B67CF4" w:rsidRDefault="002B04F3" w:rsidP="00B67CF4">
            <w:r>
              <w:t>f</w:t>
            </w:r>
            <w:r w:rsidR="004F2AE5">
              <w:t xml:space="preserve">ind </w:t>
            </w:r>
            <w:r w:rsidR="00B2541C">
              <w:t>. -name «*</w:t>
            </w:r>
            <w:r w:rsidR="00FB71C7">
              <w:t>.txt »</w:t>
            </w:r>
          </w:p>
        </w:tc>
      </w:tr>
    </w:tbl>
    <w:p w14:paraId="079C4707" w14:textId="77777777" w:rsidR="00B67CF4" w:rsidRDefault="00B67CF4" w:rsidP="00B67CF4"/>
    <w:p w14:paraId="228B61FB" w14:textId="0B40D67D" w:rsidR="00114191" w:rsidRPr="002B53E9" w:rsidRDefault="00114191" w:rsidP="0011419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B53E9">
        <w:rPr>
          <w:sz w:val="24"/>
          <w:szCs w:val="24"/>
        </w:rPr>
        <w:t xml:space="preserve">Copier le fichier TP.txt fourni avec ce tp dans le dossier « mes-docs » à l’aide de votre explorateur windows, puis saisir la commande permettant d’afficher les 3 premières lignes contenant le mot lorem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14191" w14:paraId="5594D445" w14:textId="77777777" w:rsidTr="00114191">
        <w:tc>
          <w:tcPr>
            <w:tcW w:w="10456" w:type="dxa"/>
          </w:tcPr>
          <w:p w14:paraId="3DCF524B" w14:textId="276B6245" w:rsidR="00114191" w:rsidRDefault="00DB6E3B" w:rsidP="00114191">
            <w:r>
              <w:t>g</w:t>
            </w:r>
            <w:r w:rsidR="00A35493">
              <w:t>rep</w:t>
            </w:r>
            <w:r>
              <w:t xml:space="preserve"> </w:t>
            </w:r>
            <w:r w:rsidR="00582003">
              <w:t xml:space="preserve">-m 3 </w:t>
            </w:r>
            <w:r>
              <w:t>« lorem » TP.txt</w:t>
            </w:r>
          </w:p>
        </w:tc>
      </w:tr>
    </w:tbl>
    <w:p w14:paraId="000738CB" w14:textId="77777777" w:rsidR="00114191" w:rsidRDefault="00114191" w:rsidP="00114191"/>
    <w:p w14:paraId="781F0ACF" w14:textId="6BDA7ED9" w:rsidR="00114191" w:rsidRPr="002B53E9" w:rsidRDefault="00DE5DEA" w:rsidP="0011419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B53E9">
        <w:rPr>
          <w:sz w:val="24"/>
          <w:szCs w:val="24"/>
        </w:rPr>
        <w:t>Saisir la commande permettant d’a</w:t>
      </w:r>
      <w:r w:rsidR="00C346F9" w:rsidRPr="002B53E9">
        <w:rPr>
          <w:sz w:val="24"/>
          <w:szCs w:val="24"/>
        </w:rPr>
        <w:t xml:space="preserve">fficher les 3 premières lignes contenant le mot lorem, en affichant les numéros de lignes et en ignorant la casse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46F9" w14:paraId="43817D59" w14:textId="77777777" w:rsidTr="00C346F9">
        <w:tc>
          <w:tcPr>
            <w:tcW w:w="10456" w:type="dxa"/>
          </w:tcPr>
          <w:p w14:paraId="42C610DB" w14:textId="46052D40" w:rsidR="00C346F9" w:rsidRDefault="007003D1" w:rsidP="00C346F9">
            <w:r>
              <w:t>g</w:t>
            </w:r>
            <w:r w:rsidR="000F30EA">
              <w:t xml:space="preserve">rep </w:t>
            </w:r>
            <w:r w:rsidR="00596B57">
              <w:t xml:space="preserve">-m 3 -n </w:t>
            </w:r>
            <w:r w:rsidR="000F30EA">
              <w:t>-i « lorem » TP.txt</w:t>
            </w:r>
          </w:p>
        </w:tc>
      </w:tr>
    </w:tbl>
    <w:p w14:paraId="399E0466" w14:textId="77777777" w:rsidR="00C346F9" w:rsidRDefault="00C346F9" w:rsidP="00C346F9"/>
    <w:p w14:paraId="1EA7CF4C" w14:textId="713C1A61" w:rsidR="00C346F9" w:rsidRPr="002B53E9" w:rsidRDefault="00C346F9" w:rsidP="00C346F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B53E9">
        <w:rPr>
          <w:sz w:val="24"/>
          <w:szCs w:val="24"/>
        </w:rPr>
        <w:t xml:space="preserve">Saisir la commande permettant de compter le nombre de lignes contenant le mot in en ignorant la casse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46F9" w14:paraId="658D07CF" w14:textId="77777777" w:rsidTr="00C346F9">
        <w:tc>
          <w:tcPr>
            <w:tcW w:w="10456" w:type="dxa"/>
          </w:tcPr>
          <w:p w14:paraId="2B187D56" w14:textId="4DB8C3B9" w:rsidR="00C346F9" w:rsidRDefault="00524171" w:rsidP="00C346F9">
            <w:r>
              <w:t>grep -c</w:t>
            </w:r>
            <w:r w:rsidR="00DF4F21">
              <w:t xml:space="preserve"> -i</w:t>
            </w:r>
            <w:r>
              <w:t xml:space="preserve"> « lorem » TP.txt</w:t>
            </w:r>
          </w:p>
        </w:tc>
      </w:tr>
    </w:tbl>
    <w:p w14:paraId="36CB9BE7" w14:textId="77777777" w:rsidR="00C346F9" w:rsidRDefault="00C346F9" w:rsidP="00C346F9"/>
    <w:p w14:paraId="12C5AF4D" w14:textId="64895F42" w:rsidR="00C346F9" w:rsidRDefault="00C346F9" w:rsidP="00C346F9">
      <w:pPr>
        <w:pStyle w:val="Titre1"/>
        <w:numPr>
          <w:ilvl w:val="0"/>
          <w:numId w:val="2"/>
        </w:numPr>
      </w:pPr>
      <w:bookmarkStart w:id="1" w:name="_Toc160609889"/>
      <w:r>
        <w:t>Historique</w:t>
      </w:r>
      <w:bookmarkEnd w:id="1"/>
    </w:p>
    <w:p w14:paraId="48E0AB1D" w14:textId="1FBE4978" w:rsidR="00B67CF4" w:rsidRPr="002B53E9" w:rsidRDefault="00C346F9" w:rsidP="00C346F9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2B53E9">
        <w:rPr>
          <w:sz w:val="24"/>
          <w:szCs w:val="24"/>
        </w:rPr>
        <w:t>Saisir la commande permettant d’afficher l’historique des commandes saisie</w:t>
      </w:r>
      <w:r w:rsidR="00B76B62" w:rsidRPr="002B53E9">
        <w:rPr>
          <w:sz w:val="24"/>
          <w:szCs w:val="24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6B62" w14:paraId="1801128A" w14:textId="77777777" w:rsidTr="00B76B62">
        <w:tc>
          <w:tcPr>
            <w:tcW w:w="10456" w:type="dxa"/>
          </w:tcPr>
          <w:p w14:paraId="47BC25C0" w14:textId="1D1C48F9" w:rsidR="00B76B62" w:rsidRDefault="006F31D9" w:rsidP="00B76B62">
            <w:r>
              <w:t>history</w:t>
            </w:r>
          </w:p>
        </w:tc>
      </w:tr>
    </w:tbl>
    <w:p w14:paraId="63F3F744" w14:textId="77777777" w:rsidR="00B76B62" w:rsidRDefault="00B76B62" w:rsidP="00B76B62"/>
    <w:p w14:paraId="69E58EFA" w14:textId="1828571F" w:rsidR="00B76B62" w:rsidRPr="002B53E9" w:rsidRDefault="00B76B62" w:rsidP="00B76B6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2B53E9">
        <w:rPr>
          <w:sz w:val="24"/>
          <w:szCs w:val="24"/>
        </w:rPr>
        <w:t xml:space="preserve">Saisir la commande permettant d’afficher le nombre d’entrée </w:t>
      </w:r>
      <w:r w:rsidR="000A1972" w:rsidRPr="002B53E9">
        <w:rPr>
          <w:sz w:val="24"/>
          <w:szCs w:val="24"/>
        </w:rPr>
        <w:t>stockable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1972" w14:paraId="6565CD0A" w14:textId="77777777" w:rsidTr="000A1972">
        <w:tc>
          <w:tcPr>
            <w:tcW w:w="10456" w:type="dxa"/>
          </w:tcPr>
          <w:p w14:paraId="610A5B84" w14:textId="7429ECB5" w:rsidR="000A1972" w:rsidRDefault="00E03EF1" w:rsidP="000A1972">
            <w:r>
              <w:t>Echo $HIST</w:t>
            </w:r>
            <w:r w:rsidR="00694A79">
              <w:t>SIZE</w:t>
            </w:r>
          </w:p>
        </w:tc>
      </w:tr>
    </w:tbl>
    <w:p w14:paraId="30C8B928" w14:textId="77777777" w:rsidR="000A1972" w:rsidRDefault="000A1972" w:rsidP="000A1972"/>
    <w:p w14:paraId="2B6146E1" w14:textId="6D88489F" w:rsidR="000A1972" w:rsidRPr="002B53E9" w:rsidRDefault="000A1972" w:rsidP="000A197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2B53E9">
        <w:rPr>
          <w:sz w:val="24"/>
          <w:szCs w:val="24"/>
        </w:rPr>
        <w:t xml:space="preserve">Saisir la commande permettant de modifier le nombre d’entrée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1972" w14:paraId="47915022" w14:textId="77777777" w:rsidTr="000A1972">
        <w:tc>
          <w:tcPr>
            <w:tcW w:w="10456" w:type="dxa"/>
          </w:tcPr>
          <w:p w14:paraId="5439C6ED" w14:textId="3192A1C9" w:rsidR="000A1972" w:rsidRDefault="00327888" w:rsidP="000A1972">
            <w:r>
              <w:t>Export $HISTSIZE=300</w:t>
            </w:r>
          </w:p>
        </w:tc>
      </w:tr>
    </w:tbl>
    <w:p w14:paraId="4263979E" w14:textId="77777777" w:rsidR="000A1972" w:rsidRDefault="000A1972" w:rsidP="000A1972"/>
    <w:p w14:paraId="0EBF2BF4" w14:textId="77752B90" w:rsidR="000A1972" w:rsidRPr="002B53E9" w:rsidRDefault="000A1972" w:rsidP="000A197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2B53E9">
        <w:rPr>
          <w:sz w:val="24"/>
          <w:szCs w:val="24"/>
        </w:rPr>
        <w:t xml:space="preserve">Saisir la commande permettant d’effacer l’historique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1972" w14:paraId="55687EB6" w14:textId="77777777" w:rsidTr="000A1972">
        <w:tc>
          <w:tcPr>
            <w:tcW w:w="10456" w:type="dxa"/>
          </w:tcPr>
          <w:p w14:paraId="7ED53BEA" w14:textId="4C3D4D0C" w:rsidR="000A1972" w:rsidRDefault="00DD43C9" w:rsidP="000A1972">
            <w:r>
              <w:t>History -c</w:t>
            </w:r>
          </w:p>
        </w:tc>
      </w:tr>
    </w:tbl>
    <w:p w14:paraId="782CCEDE" w14:textId="77777777" w:rsidR="000A1972" w:rsidRDefault="000A1972" w:rsidP="000A1972"/>
    <w:p w14:paraId="1408A708" w14:textId="77777777" w:rsidR="002E2AE8" w:rsidRDefault="002E2AE8" w:rsidP="000A1972"/>
    <w:p w14:paraId="1D039B17" w14:textId="77777777" w:rsidR="002E2AE8" w:rsidRDefault="002E2AE8" w:rsidP="000A1972"/>
    <w:p w14:paraId="4F1A5824" w14:textId="7890BACF" w:rsidR="000A1972" w:rsidRDefault="00AA6B4F" w:rsidP="00AA6B4F">
      <w:pPr>
        <w:pStyle w:val="Titre1"/>
        <w:numPr>
          <w:ilvl w:val="0"/>
          <w:numId w:val="2"/>
        </w:numPr>
      </w:pPr>
      <w:bookmarkStart w:id="2" w:name="_Toc160609890"/>
      <w:r>
        <w:lastRenderedPageBreak/>
        <w:t>Gestion des droits</w:t>
      </w:r>
      <w:bookmarkEnd w:id="2"/>
    </w:p>
    <w:p w14:paraId="08D1ABDE" w14:textId="4E075931" w:rsidR="00BC5D2A" w:rsidRPr="002B53E9" w:rsidRDefault="00AA6B4F" w:rsidP="00AA6B4F">
      <w:pPr>
        <w:pStyle w:val="Paragraphedeliste"/>
        <w:numPr>
          <w:ilvl w:val="0"/>
          <w:numId w:val="6"/>
        </w:numPr>
        <w:tabs>
          <w:tab w:val="left" w:pos="800"/>
        </w:tabs>
        <w:rPr>
          <w:sz w:val="24"/>
          <w:szCs w:val="24"/>
        </w:rPr>
      </w:pPr>
      <w:r w:rsidRPr="002B53E9">
        <w:rPr>
          <w:sz w:val="24"/>
          <w:szCs w:val="24"/>
        </w:rPr>
        <w:t xml:space="preserve">Saisir la commande permettant de donner le contrôle total uniquement au propriétaire du fichier1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A6B4F" w14:paraId="57EC139B" w14:textId="77777777" w:rsidTr="00AA6B4F">
        <w:tc>
          <w:tcPr>
            <w:tcW w:w="10456" w:type="dxa"/>
          </w:tcPr>
          <w:p w14:paraId="03E088C8" w14:textId="5976200D" w:rsidR="00AA6B4F" w:rsidRDefault="0073234B" w:rsidP="00AA6B4F">
            <w:pPr>
              <w:tabs>
                <w:tab w:val="left" w:pos="800"/>
              </w:tabs>
            </w:pPr>
            <w:r>
              <w:t xml:space="preserve">sudo chmod </w:t>
            </w:r>
            <w:r w:rsidR="00F3095E">
              <w:t>700</w:t>
            </w:r>
            <w:r w:rsidR="00742F4A">
              <w:t xml:space="preserve"> fichier1.txt</w:t>
            </w:r>
          </w:p>
        </w:tc>
      </w:tr>
    </w:tbl>
    <w:p w14:paraId="56A46B13" w14:textId="77777777" w:rsidR="002E2AE8" w:rsidRDefault="002E2AE8" w:rsidP="00AA6B4F">
      <w:pPr>
        <w:tabs>
          <w:tab w:val="left" w:pos="800"/>
        </w:tabs>
      </w:pPr>
    </w:p>
    <w:p w14:paraId="3A3C4F10" w14:textId="797C0D83" w:rsidR="00AA6B4F" w:rsidRDefault="002E2AE8" w:rsidP="002E2AE8">
      <w:pPr>
        <w:pStyle w:val="Titre1"/>
        <w:numPr>
          <w:ilvl w:val="0"/>
          <w:numId w:val="2"/>
        </w:numPr>
      </w:pPr>
      <w:bookmarkStart w:id="3" w:name="_Toc160609891"/>
      <w:r>
        <w:t>Création et suppression des utilisateurs</w:t>
      </w:r>
      <w:bookmarkEnd w:id="3"/>
    </w:p>
    <w:p w14:paraId="497916DC" w14:textId="770B885E" w:rsidR="00AA6B4F" w:rsidRPr="002B53E9" w:rsidRDefault="002E2AE8" w:rsidP="002E2AE8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2B53E9">
        <w:rPr>
          <w:sz w:val="24"/>
          <w:szCs w:val="24"/>
        </w:rPr>
        <w:t xml:space="preserve">Saisir la commande permettant de créer un utilisateur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E2AE8" w14:paraId="0A3B1F1A" w14:textId="77777777" w:rsidTr="002E2AE8">
        <w:tc>
          <w:tcPr>
            <w:tcW w:w="10456" w:type="dxa"/>
          </w:tcPr>
          <w:p w14:paraId="76934140" w14:textId="77777777" w:rsidR="002E2AE8" w:rsidRDefault="002E2AE8" w:rsidP="002E2AE8"/>
        </w:tc>
      </w:tr>
    </w:tbl>
    <w:p w14:paraId="69CE1558" w14:textId="77777777" w:rsidR="002E2AE8" w:rsidRDefault="002E2AE8" w:rsidP="002E2AE8"/>
    <w:p w14:paraId="07C3E522" w14:textId="7AB0E79E" w:rsidR="002E2AE8" w:rsidRPr="002B53E9" w:rsidRDefault="002E2AE8" w:rsidP="002E2AE8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2B53E9">
        <w:rPr>
          <w:sz w:val="24"/>
          <w:szCs w:val="24"/>
        </w:rPr>
        <w:t xml:space="preserve">Saisir la commande permettant de supprimer cet utilisateur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E2AE8" w14:paraId="3119F8A1" w14:textId="77777777" w:rsidTr="002E2AE8">
        <w:tc>
          <w:tcPr>
            <w:tcW w:w="10456" w:type="dxa"/>
          </w:tcPr>
          <w:p w14:paraId="1F05805B" w14:textId="77777777" w:rsidR="002E2AE8" w:rsidRDefault="002E2AE8" w:rsidP="002E2AE8"/>
        </w:tc>
      </w:tr>
    </w:tbl>
    <w:p w14:paraId="30110F14" w14:textId="77777777" w:rsidR="002E2AE8" w:rsidRDefault="002E2AE8" w:rsidP="002E2AE8"/>
    <w:p w14:paraId="6EBB19AB" w14:textId="77777777" w:rsidR="00287DDA" w:rsidRPr="00BC5D2A" w:rsidRDefault="000F73AC" w:rsidP="00BC5D2A">
      <w:pPr>
        <w:spacing w:before="100"/>
        <w:jc w:val="center"/>
      </w:pPr>
      <w:r w:rsidRPr="00BC5D2A">
        <w:rPr>
          <w:color w:val="77697A" w:themeColor="accent6" w:themeShade="BF"/>
        </w:rPr>
        <w:t xml:space="preserve">--- </w:t>
      </w:r>
      <w:r w:rsidR="0092419D" w:rsidRPr="00BC5D2A">
        <w:rPr>
          <w:color w:val="77697A" w:themeColor="accent6" w:themeShade="BF"/>
        </w:rPr>
        <w:t xml:space="preserve">  </w:t>
      </w:r>
      <w:r w:rsidRPr="00BC5D2A">
        <w:rPr>
          <w:color w:val="77697A" w:themeColor="accent6" w:themeShade="BF"/>
        </w:rPr>
        <w:t xml:space="preserve">FIN DU DOCUMENT </w:t>
      </w:r>
      <w:r w:rsidR="0092419D" w:rsidRPr="00BC5D2A">
        <w:rPr>
          <w:color w:val="77697A" w:themeColor="accent6" w:themeShade="BF"/>
        </w:rPr>
        <w:t xml:space="preserve">  </w:t>
      </w:r>
      <w:r w:rsidRPr="00BC5D2A">
        <w:rPr>
          <w:color w:val="77697A" w:themeColor="accent6" w:themeShade="BF"/>
        </w:rPr>
        <w:t>---</w:t>
      </w:r>
    </w:p>
    <w:sectPr w:rsidR="00287DDA" w:rsidRPr="00BC5D2A" w:rsidSect="00AA6BAD">
      <w:headerReference w:type="default" r:id="rId13"/>
      <w:footerReference w:type="default" r:id="rId14"/>
      <w:footerReference w:type="first" r:id="rId15"/>
      <w:pgSz w:w="11906" w:h="16838" w:code="9"/>
      <w:pgMar w:top="284" w:right="720" w:bottom="720" w:left="720" w:header="454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68F4E" w14:textId="77777777" w:rsidR="00AA6BAD" w:rsidRDefault="00AA6BAD" w:rsidP="00A37D20">
      <w:r>
        <w:separator/>
      </w:r>
    </w:p>
  </w:endnote>
  <w:endnote w:type="continuationSeparator" w:id="0">
    <w:p w14:paraId="2C68EEAD" w14:textId="77777777" w:rsidR="00AA6BAD" w:rsidRDefault="00AA6BAD" w:rsidP="00A3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12EDA" w14:textId="731672D5" w:rsidR="00C557F7" w:rsidRDefault="00070110" w:rsidP="00E32666">
    <w:pPr>
      <w:jc w:val="right"/>
      <w:rPr>
        <w:rFonts w:eastAsiaTheme="majorEastAsia"/>
      </w:rPr>
    </w:pPr>
    <w:r>
      <w:rPr>
        <w:rFonts w:eastAsiaTheme="majorEastAsia"/>
        <w:noProof/>
      </w:rPr>
      <w:drawing>
        <wp:anchor distT="0" distB="0" distL="114300" distR="114300" simplePos="0" relativeHeight="251658240" behindDoc="0" locked="0" layoutInCell="1" allowOverlap="1" wp14:anchorId="710C6BF1" wp14:editId="0495E634">
          <wp:simplePos x="0" y="0"/>
          <wp:positionH relativeFrom="margin">
            <wp:posOffset>59635</wp:posOffset>
          </wp:positionH>
          <wp:positionV relativeFrom="paragraph">
            <wp:posOffset>78814</wp:posOffset>
          </wp:positionV>
          <wp:extent cx="576000" cy="244800"/>
          <wp:effectExtent l="0" t="0" r="0" b="317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0" cy="24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3675" w:rsidRPr="00DF3675">
      <w:rPr>
        <w:rFonts w:eastAsiaTheme="majorEastAsia"/>
      </w:rPr>
      <w:t xml:space="preserve"> </w:t>
    </w:r>
    <w:sdt>
      <w:sdtPr>
        <w:rPr>
          <w:rFonts w:eastAsiaTheme="majorEastAsia"/>
          <w:i/>
          <w:color w:val="808080" w:themeColor="background1" w:themeShade="80"/>
        </w:rPr>
        <w:alias w:val="Titre "/>
        <w:tag w:val=""/>
        <w:id w:val="15463355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13B97">
          <w:rPr>
            <w:rFonts w:eastAsiaTheme="majorEastAsia"/>
            <w:i/>
            <w:color w:val="808080" w:themeColor="background1" w:themeShade="80"/>
          </w:rPr>
          <w:t>TP commandes Linux</w:t>
        </w:r>
      </w:sdtContent>
    </w:sdt>
    <w:r w:rsidR="00DF3675" w:rsidRPr="002C1218">
      <w:rPr>
        <w:rFonts w:eastAsiaTheme="majorEastAsia"/>
        <w:color w:val="808080" w:themeColor="background1" w:themeShade="80"/>
      </w:rPr>
      <w:t xml:space="preserve">  | </w:t>
    </w:r>
    <w:r w:rsidR="00844966" w:rsidRPr="002C1218">
      <w:rPr>
        <w:rFonts w:eastAsiaTheme="majorEastAsia"/>
        <w:color w:val="808080" w:themeColor="background1" w:themeShade="80"/>
      </w:rPr>
      <w:t xml:space="preserve">Page </w:t>
    </w:r>
    <w:r w:rsidR="00844966" w:rsidRPr="002C1218">
      <w:rPr>
        <w:rFonts w:eastAsiaTheme="majorEastAsia"/>
        <w:b/>
        <w:color w:val="808080" w:themeColor="background1" w:themeShade="80"/>
      </w:rPr>
      <w:fldChar w:fldCharType="begin"/>
    </w:r>
    <w:r w:rsidR="00844966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844966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844966" w:rsidRPr="002C1218">
      <w:rPr>
        <w:rFonts w:eastAsiaTheme="majorEastAsia"/>
        <w:b/>
        <w:color w:val="808080" w:themeColor="background1" w:themeShade="80"/>
      </w:rPr>
      <w:fldChar w:fldCharType="end"/>
    </w:r>
    <w:r w:rsidR="00414C38">
      <w:rPr>
        <w:rFonts w:eastAsiaTheme="majorEastAsia"/>
        <w:b/>
        <w:color w:val="808080" w:themeColor="background1" w:themeShade="8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B1423" w14:textId="05D04C6A" w:rsidR="000F7298" w:rsidRPr="002C1218" w:rsidRDefault="00937CFA" w:rsidP="00C557F7">
    <w:pPr>
      <w:pStyle w:val="Pieddepage"/>
      <w:rPr>
        <w:color w:val="808080" w:themeColor="background1" w:themeShade="80"/>
        <w:sz w:val="24"/>
        <w:szCs w:val="24"/>
      </w:rPr>
    </w:pPr>
    <w:r w:rsidRPr="00070110">
      <w:rPr>
        <w:noProof/>
        <w:color w:val="A6A6A6" w:themeColor="background1" w:themeShade="A6"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AD10DE" wp14:editId="5B6CBC0F">
              <wp:simplePos x="0" y="0"/>
              <wp:positionH relativeFrom="margin">
                <wp:posOffset>5323398</wp:posOffset>
              </wp:positionH>
              <wp:positionV relativeFrom="bottomMargin">
                <wp:posOffset>-32799</wp:posOffset>
              </wp:positionV>
              <wp:extent cx="1335819" cy="365760"/>
              <wp:effectExtent l="0" t="0" r="0" b="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5819" cy="365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5777A1E" w14:textId="01DCFD1E" w:rsidR="00DF3675" w:rsidRPr="00984BA8" w:rsidRDefault="00810365">
                          <w:pPr>
                            <w:pStyle w:val="Pieddepage"/>
                            <w:jc w:val="right"/>
                            <w:rPr>
                              <w:rFonts w:cstheme="minorHAnsi"/>
                              <w:color w:val="808080" w:themeColor="background1" w:themeShade="80"/>
                            </w:rPr>
                          </w:pPr>
                          <w:r w:rsidRPr="00984BA8">
                            <w:rPr>
                              <w:rFonts w:cstheme="minorHAnsi"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984BA8">
                            <w:rPr>
                              <w:rFonts w:cstheme="minorHAnsi"/>
                              <w:color w:val="808080" w:themeColor="background1" w:themeShade="80"/>
                            </w:rPr>
                            <w:instrText xml:space="preserve"> TIME \@ "dd/MM/yyyy" </w:instrText>
                          </w:r>
                          <w:r w:rsidRPr="00984BA8">
                            <w:rPr>
                              <w:rFonts w:cstheme="minorHAnsi"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348DF">
                            <w:rPr>
                              <w:rFonts w:cstheme="minorHAnsi"/>
                              <w:noProof/>
                              <w:color w:val="808080" w:themeColor="background1" w:themeShade="80"/>
                            </w:rPr>
                            <w:t>06/03/2024</w:t>
                          </w:r>
                          <w:r w:rsidRPr="00984BA8">
                            <w:rPr>
                              <w:rFonts w:cstheme="minorHAnsi"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AD10DE"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419.15pt;margin-top:-2.6pt;width:105.2pt;height:28.8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" filled="f" stroked="f" strokeweight=".5pt">
              <v:textbox>
                <w:txbxContent>
                  <w:p w14:paraId="75777A1E" w14:textId="01DCFD1E" w:rsidR="00DF3675" w:rsidRPr="00984BA8" w:rsidRDefault="00810365">
                    <w:pPr>
                      <w:pStyle w:val="Pieddepage"/>
                      <w:jc w:val="right"/>
                      <w:rPr>
                        <w:rFonts w:cstheme="minorHAnsi"/>
                        <w:color w:val="808080" w:themeColor="background1" w:themeShade="80"/>
                      </w:rPr>
                    </w:pPr>
                    <w:r w:rsidRPr="00984BA8">
                      <w:rPr>
                        <w:rFonts w:cstheme="minorHAnsi"/>
                        <w:color w:val="808080" w:themeColor="background1" w:themeShade="80"/>
                      </w:rPr>
                      <w:fldChar w:fldCharType="begin"/>
                    </w:r>
                    <w:r w:rsidRPr="00984BA8">
                      <w:rPr>
                        <w:rFonts w:cstheme="minorHAnsi"/>
                        <w:color w:val="808080" w:themeColor="background1" w:themeShade="80"/>
                      </w:rPr>
                      <w:instrText xml:space="preserve"> TIME \@ "dd/MM/yyyy" </w:instrText>
                    </w:r>
                    <w:r w:rsidRPr="00984BA8">
                      <w:rPr>
                        <w:rFonts w:cstheme="minorHAnsi"/>
                        <w:color w:val="808080" w:themeColor="background1" w:themeShade="80"/>
                      </w:rPr>
                      <w:fldChar w:fldCharType="separate"/>
                    </w:r>
                    <w:r w:rsidR="00F348DF">
                      <w:rPr>
                        <w:rFonts w:cstheme="minorHAnsi"/>
                        <w:noProof/>
                        <w:color w:val="808080" w:themeColor="background1" w:themeShade="80"/>
                      </w:rPr>
                      <w:t>06/03/2024</w:t>
                    </w:r>
                    <w:r w:rsidRPr="00984BA8">
                      <w:rPr>
                        <w:rFonts w:cstheme="minorHAnsi"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sdt>
      <w:sdtPr>
        <w:rPr>
          <w:color w:val="808080" w:themeColor="background1" w:themeShade="80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513B97">
          <w:rPr>
            <w:color w:val="808080" w:themeColor="background1" w:themeShade="80"/>
          </w:rPr>
          <w:t>MEISTERTZHEIM Adeline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6A031" w14:textId="77777777" w:rsidR="00AA6BAD" w:rsidRDefault="00AA6BAD" w:rsidP="00A37D20">
      <w:r>
        <w:separator/>
      </w:r>
    </w:p>
  </w:footnote>
  <w:footnote w:type="continuationSeparator" w:id="0">
    <w:p w14:paraId="35BF6988" w14:textId="77777777" w:rsidR="00AA6BAD" w:rsidRDefault="00AA6BAD" w:rsidP="00A3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03EA" w14:textId="412ED156" w:rsidR="00CC301C" w:rsidRPr="00984BA8" w:rsidRDefault="00000000" w:rsidP="003C3296">
    <w:pPr>
      <w:jc w:val="right"/>
      <w:rPr>
        <w:rFonts w:eastAsiaTheme="majorEastAsia"/>
        <w:b/>
        <w:i/>
        <w:color w:val="808080" w:themeColor="background1" w:themeShade="80"/>
      </w:rPr>
    </w:pPr>
    <w:sdt>
      <w:sdtPr>
        <w:rPr>
          <w:rFonts w:eastAsiaTheme="majorEastAsia"/>
          <w:b/>
          <w:i/>
          <w:color w:val="808080" w:themeColor="background1" w:themeShade="80"/>
        </w:rPr>
        <w:alias w:val="Titre "/>
        <w:tag w:val=""/>
        <w:id w:val="-1881430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13B97">
          <w:rPr>
            <w:rFonts w:eastAsiaTheme="majorEastAsia"/>
            <w:b/>
            <w:i/>
            <w:color w:val="808080" w:themeColor="background1" w:themeShade="80"/>
          </w:rPr>
          <w:t>TP commandes Linux</w:t>
        </w:r>
      </w:sdtContent>
    </w:sdt>
    <w:r w:rsidR="009F7225" w:rsidRPr="002C1218">
      <w:rPr>
        <w:rFonts w:eastAsiaTheme="majorEastAsia"/>
        <w:b/>
        <w:i/>
        <w:color w:val="808080" w:themeColor="background1" w:themeShade="80"/>
      </w:rPr>
      <w:t xml:space="preserve"> </w:t>
    </w:r>
    <w:r w:rsidR="009F7225" w:rsidRPr="002C1218">
      <w:rPr>
        <w:rFonts w:eastAsiaTheme="majorEastAsia"/>
        <w:color w:val="808080" w:themeColor="background1" w:themeShade="80"/>
      </w:rPr>
      <w:t xml:space="preserve">| Page </w:t>
    </w:r>
    <w:r w:rsidR="009F7225" w:rsidRPr="002C1218">
      <w:rPr>
        <w:rFonts w:eastAsiaTheme="majorEastAsia"/>
        <w:b/>
        <w:color w:val="808080" w:themeColor="background1" w:themeShade="80"/>
      </w:rPr>
      <w:fldChar w:fldCharType="begin"/>
    </w:r>
    <w:r w:rsidR="009F7225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9F7225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9F7225" w:rsidRPr="002C1218">
      <w:rPr>
        <w:rFonts w:eastAsiaTheme="majorEastAsia"/>
        <w:b/>
        <w:color w:val="808080" w:themeColor="background1" w:themeShade="8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48F0"/>
    <w:multiLevelType w:val="hybridMultilevel"/>
    <w:tmpl w:val="601A62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C2C22"/>
    <w:multiLevelType w:val="hybridMultilevel"/>
    <w:tmpl w:val="34F612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B6BC9"/>
    <w:multiLevelType w:val="hybridMultilevel"/>
    <w:tmpl w:val="F9F00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45BF7"/>
    <w:multiLevelType w:val="hybridMultilevel"/>
    <w:tmpl w:val="BE3C79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421E0"/>
    <w:multiLevelType w:val="hybridMultilevel"/>
    <w:tmpl w:val="1652BF20"/>
    <w:lvl w:ilvl="0" w:tplc="4D26F9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67A53"/>
    <w:multiLevelType w:val="hybridMultilevel"/>
    <w:tmpl w:val="0CBE4E4E"/>
    <w:lvl w:ilvl="0" w:tplc="040C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num w:numId="1" w16cid:durableId="1568492939">
    <w:abstractNumId w:val="4"/>
  </w:num>
  <w:num w:numId="2" w16cid:durableId="725681706">
    <w:abstractNumId w:val="0"/>
  </w:num>
  <w:num w:numId="3" w16cid:durableId="311180991">
    <w:abstractNumId w:val="2"/>
  </w:num>
  <w:num w:numId="4" w16cid:durableId="81878156">
    <w:abstractNumId w:val="1"/>
  </w:num>
  <w:num w:numId="5" w16cid:durableId="1641305913">
    <w:abstractNumId w:val="5"/>
  </w:num>
  <w:num w:numId="6" w16cid:durableId="898397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97"/>
    <w:rsid w:val="00006B9B"/>
    <w:rsid w:val="00022D6C"/>
    <w:rsid w:val="00041EA5"/>
    <w:rsid w:val="00070110"/>
    <w:rsid w:val="00077340"/>
    <w:rsid w:val="000869AF"/>
    <w:rsid w:val="0008783E"/>
    <w:rsid w:val="000A1972"/>
    <w:rsid w:val="000B0310"/>
    <w:rsid w:val="000B1D94"/>
    <w:rsid w:val="000B6ED9"/>
    <w:rsid w:val="000E47A9"/>
    <w:rsid w:val="000F30EA"/>
    <w:rsid w:val="000F7298"/>
    <w:rsid w:val="000F73AC"/>
    <w:rsid w:val="0010048B"/>
    <w:rsid w:val="001070B9"/>
    <w:rsid w:val="00114191"/>
    <w:rsid w:val="00130C6F"/>
    <w:rsid w:val="0014787F"/>
    <w:rsid w:val="001524C1"/>
    <w:rsid w:val="001824D8"/>
    <w:rsid w:val="001A18BF"/>
    <w:rsid w:val="001A6110"/>
    <w:rsid w:val="001A64D1"/>
    <w:rsid w:val="001B2C3F"/>
    <w:rsid w:val="001B4562"/>
    <w:rsid w:val="001C24B3"/>
    <w:rsid w:val="001F0301"/>
    <w:rsid w:val="00201AD6"/>
    <w:rsid w:val="002030A5"/>
    <w:rsid w:val="002050D3"/>
    <w:rsid w:val="00263655"/>
    <w:rsid w:val="002742F1"/>
    <w:rsid w:val="00287DDA"/>
    <w:rsid w:val="00290F65"/>
    <w:rsid w:val="002B04F3"/>
    <w:rsid w:val="002B53E9"/>
    <w:rsid w:val="002C1218"/>
    <w:rsid w:val="002C5991"/>
    <w:rsid w:val="002E11DA"/>
    <w:rsid w:val="002E2AE8"/>
    <w:rsid w:val="003106A1"/>
    <w:rsid w:val="00310D32"/>
    <w:rsid w:val="00316C2B"/>
    <w:rsid w:val="0032256C"/>
    <w:rsid w:val="0032337A"/>
    <w:rsid w:val="00327888"/>
    <w:rsid w:val="00331F12"/>
    <w:rsid w:val="0036420E"/>
    <w:rsid w:val="003657DA"/>
    <w:rsid w:val="00370D07"/>
    <w:rsid w:val="003837C1"/>
    <w:rsid w:val="00384A91"/>
    <w:rsid w:val="00387238"/>
    <w:rsid w:val="003B07F9"/>
    <w:rsid w:val="003C3296"/>
    <w:rsid w:val="004019AA"/>
    <w:rsid w:val="00414C38"/>
    <w:rsid w:val="00481652"/>
    <w:rsid w:val="00490E47"/>
    <w:rsid w:val="004A7034"/>
    <w:rsid w:val="004B39B0"/>
    <w:rsid w:val="004B6D28"/>
    <w:rsid w:val="004C1ABD"/>
    <w:rsid w:val="004F2AE5"/>
    <w:rsid w:val="00501557"/>
    <w:rsid w:val="00513B97"/>
    <w:rsid w:val="00524171"/>
    <w:rsid w:val="00556F82"/>
    <w:rsid w:val="00570365"/>
    <w:rsid w:val="005719F8"/>
    <w:rsid w:val="00577138"/>
    <w:rsid w:val="00582003"/>
    <w:rsid w:val="00582983"/>
    <w:rsid w:val="00595098"/>
    <w:rsid w:val="00596B57"/>
    <w:rsid w:val="005B7F87"/>
    <w:rsid w:val="005C209D"/>
    <w:rsid w:val="005D0573"/>
    <w:rsid w:val="005D2684"/>
    <w:rsid w:val="005E3345"/>
    <w:rsid w:val="005F2310"/>
    <w:rsid w:val="00611C81"/>
    <w:rsid w:val="0064323F"/>
    <w:rsid w:val="006649FD"/>
    <w:rsid w:val="00666306"/>
    <w:rsid w:val="00672D43"/>
    <w:rsid w:val="006800C8"/>
    <w:rsid w:val="00694A79"/>
    <w:rsid w:val="006C1FE9"/>
    <w:rsid w:val="006D28C4"/>
    <w:rsid w:val="006E0D11"/>
    <w:rsid w:val="006F31D9"/>
    <w:rsid w:val="006F6B98"/>
    <w:rsid w:val="007003D1"/>
    <w:rsid w:val="00724466"/>
    <w:rsid w:val="0073234B"/>
    <w:rsid w:val="00742F4A"/>
    <w:rsid w:val="0075037C"/>
    <w:rsid w:val="007668C0"/>
    <w:rsid w:val="007A228E"/>
    <w:rsid w:val="007A7FE3"/>
    <w:rsid w:val="00804BEC"/>
    <w:rsid w:val="00810365"/>
    <w:rsid w:val="008235CF"/>
    <w:rsid w:val="00823A7A"/>
    <w:rsid w:val="008344D5"/>
    <w:rsid w:val="00844966"/>
    <w:rsid w:val="0085767F"/>
    <w:rsid w:val="008702BA"/>
    <w:rsid w:val="008803EC"/>
    <w:rsid w:val="00894020"/>
    <w:rsid w:val="00897799"/>
    <w:rsid w:val="008A2BBA"/>
    <w:rsid w:val="008B729C"/>
    <w:rsid w:val="008C0094"/>
    <w:rsid w:val="008C2365"/>
    <w:rsid w:val="008C27E5"/>
    <w:rsid w:val="008C637C"/>
    <w:rsid w:val="008D6672"/>
    <w:rsid w:val="008E2B1D"/>
    <w:rsid w:val="009129A3"/>
    <w:rsid w:val="0092419D"/>
    <w:rsid w:val="009326D9"/>
    <w:rsid w:val="00935E69"/>
    <w:rsid w:val="00937CFA"/>
    <w:rsid w:val="0095148F"/>
    <w:rsid w:val="009542ED"/>
    <w:rsid w:val="00961E50"/>
    <w:rsid w:val="00984BA8"/>
    <w:rsid w:val="00991988"/>
    <w:rsid w:val="009A3EAE"/>
    <w:rsid w:val="009C5A63"/>
    <w:rsid w:val="009D7D37"/>
    <w:rsid w:val="009F23F1"/>
    <w:rsid w:val="009F2F97"/>
    <w:rsid w:val="009F7225"/>
    <w:rsid w:val="00A15AF9"/>
    <w:rsid w:val="00A35493"/>
    <w:rsid w:val="00A37D20"/>
    <w:rsid w:val="00A422A2"/>
    <w:rsid w:val="00A62072"/>
    <w:rsid w:val="00A870F4"/>
    <w:rsid w:val="00A97181"/>
    <w:rsid w:val="00AA6B4F"/>
    <w:rsid w:val="00AA6BAD"/>
    <w:rsid w:val="00AB5B1D"/>
    <w:rsid w:val="00AF3DEB"/>
    <w:rsid w:val="00AF712C"/>
    <w:rsid w:val="00B05C66"/>
    <w:rsid w:val="00B110BF"/>
    <w:rsid w:val="00B2541C"/>
    <w:rsid w:val="00B67CF4"/>
    <w:rsid w:val="00B76B62"/>
    <w:rsid w:val="00BC5D2A"/>
    <w:rsid w:val="00BD3D18"/>
    <w:rsid w:val="00BE07E8"/>
    <w:rsid w:val="00BE6710"/>
    <w:rsid w:val="00C215AE"/>
    <w:rsid w:val="00C33F00"/>
    <w:rsid w:val="00C346F9"/>
    <w:rsid w:val="00C46584"/>
    <w:rsid w:val="00C476EF"/>
    <w:rsid w:val="00C557F7"/>
    <w:rsid w:val="00C570DF"/>
    <w:rsid w:val="00C67959"/>
    <w:rsid w:val="00C764D3"/>
    <w:rsid w:val="00C80CB8"/>
    <w:rsid w:val="00C9370C"/>
    <w:rsid w:val="00C93D35"/>
    <w:rsid w:val="00CA0FA0"/>
    <w:rsid w:val="00CC12C8"/>
    <w:rsid w:val="00CC2FD6"/>
    <w:rsid w:val="00CC301C"/>
    <w:rsid w:val="00CC56D5"/>
    <w:rsid w:val="00CE3119"/>
    <w:rsid w:val="00CE3922"/>
    <w:rsid w:val="00CF0BCD"/>
    <w:rsid w:val="00D21A38"/>
    <w:rsid w:val="00D3354B"/>
    <w:rsid w:val="00D41884"/>
    <w:rsid w:val="00D567EF"/>
    <w:rsid w:val="00D65D25"/>
    <w:rsid w:val="00D70A20"/>
    <w:rsid w:val="00D728DB"/>
    <w:rsid w:val="00D768EA"/>
    <w:rsid w:val="00D93C3F"/>
    <w:rsid w:val="00D9586E"/>
    <w:rsid w:val="00DA2551"/>
    <w:rsid w:val="00DB0998"/>
    <w:rsid w:val="00DB6E3B"/>
    <w:rsid w:val="00DD4326"/>
    <w:rsid w:val="00DD43C9"/>
    <w:rsid w:val="00DD5F23"/>
    <w:rsid w:val="00DE5DEA"/>
    <w:rsid w:val="00DF3675"/>
    <w:rsid w:val="00DF4F21"/>
    <w:rsid w:val="00DF7B1A"/>
    <w:rsid w:val="00E03EF1"/>
    <w:rsid w:val="00E32666"/>
    <w:rsid w:val="00E575DA"/>
    <w:rsid w:val="00E63A1F"/>
    <w:rsid w:val="00E65518"/>
    <w:rsid w:val="00E72556"/>
    <w:rsid w:val="00E90953"/>
    <w:rsid w:val="00EA2CC6"/>
    <w:rsid w:val="00EA3726"/>
    <w:rsid w:val="00EA54E0"/>
    <w:rsid w:val="00EA6E34"/>
    <w:rsid w:val="00EC00CD"/>
    <w:rsid w:val="00EC1AEB"/>
    <w:rsid w:val="00ED3E98"/>
    <w:rsid w:val="00ED6117"/>
    <w:rsid w:val="00EE2C94"/>
    <w:rsid w:val="00EF38DB"/>
    <w:rsid w:val="00F04ED4"/>
    <w:rsid w:val="00F178BE"/>
    <w:rsid w:val="00F27F37"/>
    <w:rsid w:val="00F3095E"/>
    <w:rsid w:val="00F348DF"/>
    <w:rsid w:val="00F368D5"/>
    <w:rsid w:val="00F85751"/>
    <w:rsid w:val="00F910BE"/>
    <w:rsid w:val="00FA2485"/>
    <w:rsid w:val="00FB71C7"/>
    <w:rsid w:val="00FC3B69"/>
    <w:rsid w:val="00FD3DBD"/>
    <w:rsid w:val="00FE6234"/>
    <w:rsid w:val="00FE7FE7"/>
    <w:rsid w:val="00FF5889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78A6D9"/>
  <w15:docId w15:val="{66C54CA9-B228-4B26-BB89-DD98FAE4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7DA"/>
  </w:style>
  <w:style w:type="paragraph" w:styleId="Titre1">
    <w:name w:val="heading 1"/>
    <w:basedOn w:val="Normal"/>
    <w:next w:val="Normal"/>
    <w:link w:val="Titre1Car"/>
    <w:uiPriority w:val="9"/>
    <w:qFormat/>
    <w:rsid w:val="003657DA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before="240" w:after="24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57DA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before="240" w:after="24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B1D94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1D94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1D94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1D94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1D94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1D9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1D9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B1D94"/>
    <w:pPr>
      <w:spacing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B1D94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3657DA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1D94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0B1D94"/>
    <w:rPr>
      <w:caps/>
      <w:color w:val="595959" w:themeColor="text1" w:themeTint="A6"/>
      <w:spacing w:val="10"/>
      <w:sz w:val="21"/>
      <w:szCs w:val="21"/>
    </w:rPr>
  </w:style>
  <w:style w:type="character" w:styleId="Textedelespacerserv">
    <w:name w:val="Placeholder Text"/>
    <w:basedOn w:val="Policepardfaut"/>
    <w:uiPriority w:val="99"/>
    <w:semiHidden/>
    <w:rsid w:val="00263655"/>
    <w:rPr>
      <w:color w:val="808080"/>
    </w:rPr>
  </w:style>
  <w:style w:type="table" w:styleId="Grilledutableau">
    <w:name w:val="Table Grid"/>
    <w:basedOn w:val="TableauNormal"/>
    <w:uiPriority w:val="39"/>
    <w:rsid w:val="00BE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B1D94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3657DA"/>
    <w:rPr>
      <w:caps/>
      <w:spacing w:val="15"/>
      <w:shd w:val="clear" w:color="auto" w:fill="D9DFE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0B1D94"/>
    <w:rPr>
      <w:caps/>
      <w:color w:val="243255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0B1D94"/>
    <w:rPr>
      <w:caps/>
      <w:color w:val="374C80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0B1D94"/>
    <w:rPr>
      <w:caps/>
      <w:color w:val="374C80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B1D94"/>
    <w:rPr>
      <w:caps/>
      <w:color w:val="374C80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B1D94"/>
    <w:rPr>
      <w:caps/>
      <w:color w:val="374C80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B1D9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0B1D9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B1D94"/>
    <w:rPr>
      <w:b/>
      <w:bCs/>
      <w:color w:val="374C80" w:themeColor="accent1" w:themeShade="BF"/>
      <w:sz w:val="16"/>
      <w:szCs w:val="16"/>
    </w:rPr>
  </w:style>
  <w:style w:type="character" w:styleId="lev">
    <w:name w:val="Strong"/>
    <w:uiPriority w:val="22"/>
    <w:qFormat/>
    <w:rsid w:val="000B1D94"/>
    <w:rPr>
      <w:b/>
      <w:bCs/>
    </w:rPr>
  </w:style>
  <w:style w:type="character" w:styleId="Accentuation">
    <w:name w:val="Emphasis"/>
    <w:uiPriority w:val="20"/>
    <w:qFormat/>
    <w:rsid w:val="000B1D94"/>
    <w:rPr>
      <w:caps/>
      <w:color w:val="243255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0B1D9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B1D9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B1D9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1D94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1D94"/>
    <w:rPr>
      <w:color w:val="4A66AC" w:themeColor="accent1"/>
      <w:sz w:val="24"/>
      <w:szCs w:val="24"/>
    </w:rPr>
  </w:style>
  <w:style w:type="character" w:styleId="Accentuationlgre">
    <w:name w:val="Subtle Emphasis"/>
    <w:uiPriority w:val="19"/>
    <w:qFormat/>
    <w:rsid w:val="000B1D94"/>
    <w:rPr>
      <w:i/>
      <w:iCs/>
      <w:color w:val="243255" w:themeColor="accent1" w:themeShade="7F"/>
    </w:rPr>
  </w:style>
  <w:style w:type="character" w:styleId="Accentuationintense">
    <w:name w:val="Intense Emphasis"/>
    <w:uiPriority w:val="21"/>
    <w:qFormat/>
    <w:rsid w:val="000B1D94"/>
    <w:rPr>
      <w:b/>
      <w:bCs/>
      <w:caps/>
      <w:color w:val="243255" w:themeColor="accent1" w:themeShade="7F"/>
      <w:spacing w:val="10"/>
    </w:rPr>
  </w:style>
  <w:style w:type="character" w:styleId="Rfrencelgre">
    <w:name w:val="Subtle Reference"/>
    <w:uiPriority w:val="31"/>
    <w:qFormat/>
    <w:rsid w:val="000B1D94"/>
    <w:rPr>
      <w:b/>
      <w:bCs/>
      <w:color w:val="4A66AC" w:themeColor="accent1"/>
    </w:rPr>
  </w:style>
  <w:style w:type="character" w:styleId="Rfrenceintense">
    <w:name w:val="Intense Reference"/>
    <w:uiPriority w:val="32"/>
    <w:qFormat/>
    <w:rsid w:val="000B1D94"/>
    <w:rPr>
      <w:b/>
      <w:bCs/>
      <w:i/>
      <w:iCs/>
      <w:caps/>
      <w:color w:val="4A66AC" w:themeColor="accent1"/>
    </w:rPr>
  </w:style>
  <w:style w:type="character" w:styleId="Titredulivre">
    <w:name w:val="Book Title"/>
    <w:uiPriority w:val="33"/>
    <w:qFormat/>
    <w:rsid w:val="000B1D94"/>
    <w:rPr>
      <w:b/>
      <w:bCs/>
      <w:i/>
      <w:iCs/>
      <w:spacing w:val="0"/>
    </w:rPr>
  </w:style>
  <w:style w:type="paragraph" w:styleId="TM1">
    <w:name w:val="toc 1"/>
    <w:basedOn w:val="Normal"/>
    <w:next w:val="Normal"/>
    <w:autoRedefine/>
    <w:uiPriority w:val="39"/>
    <w:unhideWhenUsed/>
    <w:rsid w:val="00A37D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7D20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A37D20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A37D20"/>
    <w:rPr>
      <w:color w:val="FF3300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7D20"/>
  </w:style>
  <w:style w:type="paragraph" w:styleId="Pieddepage">
    <w:name w:val="footer"/>
    <w:basedOn w:val="Normal"/>
    <w:link w:val="Pieddepag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7D20"/>
  </w:style>
  <w:style w:type="character" w:customStyle="1" w:styleId="SansinterligneCar">
    <w:name w:val="Sans interligne Car"/>
    <w:basedOn w:val="Policepardfaut"/>
    <w:link w:val="Sansinterligne"/>
    <w:uiPriority w:val="1"/>
    <w:rsid w:val="00D41884"/>
  </w:style>
  <w:style w:type="paragraph" w:styleId="Textedebulles">
    <w:name w:val="Balloon Text"/>
    <w:basedOn w:val="Normal"/>
    <w:link w:val="TextedebullesCar"/>
    <w:uiPriority w:val="99"/>
    <w:semiHidden/>
    <w:unhideWhenUsed/>
    <w:rsid w:val="00D418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8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1884"/>
    <w:pPr>
      <w:ind w:left="720"/>
      <w:contextualSpacing/>
    </w:pPr>
  </w:style>
  <w:style w:type="paragraph" w:customStyle="1" w:styleId="F5D665FCE9284B4FB2622A1808488B87">
    <w:name w:val="F5D665FCE9284B4FB2622A1808488B87"/>
    <w:rsid w:val="00DF3675"/>
    <w:pPr>
      <w:spacing w:after="200"/>
    </w:pPr>
    <w:rPr>
      <w:lang w:eastAsia="fr-FR"/>
    </w:rPr>
  </w:style>
  <w:style w:type="table" w:styleId="Grillemoyenne1-Accent1">
    <w:name w:val="Medium Grid 1 Accent 1"/>
    <w:basedOn w:val="TableauNormal"/>
    <w:uiPriority w:val="67"/>
    <w:rsid w:val="000F73AC"/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0F73AC"/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DD5F2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Tramemoyenne1-Accent4">
    <w:name w:val="Medium Shading 1 Accent 4"/>
    <w:basedOn w:val="TableauNormal"/>
    <w:uiPriority w:val="63"/>
    <w:rsid w:val="00DD5F23"/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1824D8"/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Grillemoyenne1-Accent3">
    <w:name w:val="Medium Grid 1 Accent 3"/>
    <w:basedOn w:val="TableauNormal"/>
    <w:uiPriority w:val="67"/>
    <w:rsid w:val="008C0094"/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Tramemoyenne1-Accent3">
    <w:name w:val="Medium Shading 1 Accent 3"/>
    <w:basedOn w:val="TableauNormal"/>
    <w:uiPriority w:val="63"/>
    <w:rsid w:val="008C0094"/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384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eistertzheim\Documents\GitHub\support-cours-abc-dev2\Divers\0%20ARFP%20Modele%20Cours%202.0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6CB055334242BD9AC9AC79C25AB1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3918E2-0A75-4BD1-A075-23ED9DB70C2C}"/>
      </w:docPartPr>
      <w:docPartBody>
        <w:p w:rsidR="0053603A" w:rsidRDefault="00000000">
          <w:pPr>
            <w:pStyle w:val="D06CB055334242BD9AC9AC79C25AB1BD"/>
          </w:pPr>
          <w:r w:rsidRPr="005C5E97">
            <w:rPr>
              <w:rStyle w:val="Textedelespacerserv"/>
            </w:rPr>
            <w:t>[Objet ]</w:t>
          </w:r>
        </w:p>
      </w:docPartBody>
    </w:docPart>
    <w:docPart>
      <w:docPartPr>
        <w:name w:val="25AFE81E76E945659E1D5DE9C01B55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4B4EDA-BC62-4E44-B12A-C8CCCEDE0994}"/>
      </w:docPartPr>
      <w:docPartBody>
        <w:p w:rsidR="0053603A" w:rsidRDefault="00000000">
          <w:pPr>
            <w:pStyle w:val="25AFE81E76E945659E1D5DE9C01B558A"/>
          </w:pPr>
          <w:r w:rsidRPr="005B66BE">
            <w:rPr>
              <w:rStyle w:val="Textedelespacerserv"/>
            </w:rPr>
            <w:t>[Catégorie ]</w:t>
          </w:r>
        </w:p>
      </w:docPartBody>
    </w:docPart>
    <w:docPart>
      <w:docPartPr>
        <w:name w:val="46EDBB6A07364D34BC1DB37F5A7CFB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243E63-D08E-4CC1-9156-FDB8F0E25A48}"/>
      </w:docPartPr>
      <w:docPartBody>
        <w:p w:rsidR="0053603A" w:rsidRDefault="00000000">
          <w:pPr>
            <w:pStyle w:val="46EDBB6A07364D34BC1DB37F5A7CFBFA"/>
          </w:pPr>
          <w:r w:rsidRPr="005B66BE">
            <w:rPr>
              <w:rStyle w:val="Textedelespacerserv"/>
            </w:rPr>
            <w:t>[État ]</w:t>
          </w:r>
        </w:p>
      </w:docPartBody>
    </w:docPart>
    <w:docPart>
      <w:docPartPr>
        <w:name w:val="E7E55E5186BB4C57895A2A3BE36D2A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8AC285-451C-45EE-8E87-1592D69D7DF7}"/>
      </w:docPartPr>
      <w:docPartBody>
        <w:p w:rsidR="0053603A" w:rsidRDefault="00000000">
          <w:pPr>
            <w:pStyle w:val="E7E55E5186BB4C57895A2A3BE36D2A93"/>
          </w:pPr>
          <w:r w:rsidRPr="005B66BE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B1"/>
    <w:rsid w:val="001051B1"/>
    <w:rsid w:val="0053603A"/>
    <w:rsid w:val="00FE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D06CB055334242BD9AC9AC79C25AB1BD">
    <w:name w:val="D06CB055334242BD9AC9AC79C25AB1BD"/>
  </w:style>
  <w:style w:type="paragraph" w:customStyle="1" w:styleId="25AFE81E76E945659E1D5DE9C01B558A">
    <w:name w:val="25AFE81E76E945659E1D5DE9C01B558A"/>
  </w:style>
  <w:style w:type="paragraph" w:customStyle="1" w:styleId="46EDBB6A07364D34BC1DB37F5A7CFBFA">
    <w:name w:val="46EDBB6A07364D34BC1DB37F5A7CFBFA"/>
  </w:style>
  <w:style w:type="paragraph" w:customStyle="1" w:styleId="E7E55E5186BB4C57895A2A3BE36D2A93">
    <w:name w:val="E7E55E5186BB4C57895A2A3BE36D2A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FF3300"/>
      </a:hlink>
      <a:folHlink>
        <a:srgbClr val="FF33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2020-01-20T00:00:00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084DBE5F6E184A9CC5F1C28F632A8D" ma:contentTypeVersion="0" ma:contentTypeDescription="Crée un document." ma:contentTypeScope="" ma:versionID="db4881d2ec2e883a7c6e8e1b8dc147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09c1ba23edfaa45a5e9d385267c9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008CE5-57C7-4974-8578-8E3275E4E5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005846-75E0-4793-9758-8EC06AA366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D4B9B4-A5A5-4B09-9041-B744434DB5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CBBA3FE-7FBE-4BB2-9DD0-4B521791F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 ARFP Modele Cours 2.0.1.dotx</Template>
  <TotalTime>167</TotalTime>
  <Pages>4</Pages>
  <Words>503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 commandes Linux</vt:lpstr>
    </vt:vector>
  </TitlesOfParts>
  <Manager>MDevoldere@arfp.asso.fr</Manager>
  <Company>DEVOLDERE</Company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commandes Linux</dc:title>
  <dc:subject>Conception &amp; Développement Informatique</dc:subject>
  <dc:creator>MEISTERTZHEIM Adeline</dc:creator>
  <cp:lastModifiedBy>Frédéric Breton</cp:lastModifiedBy>
  <cp:revision>12</cp:revision>
  <cp:lastPrinted>2021-10-22T15:35:00Z</cp:lastPrinted>
  <dcterms:created xsi:type="dcterms:W3CDTF">2024-03-06T10:29:00Z</dcterms:created>
  <dcterms:modified xsi:type="dcterms:W3CDTF">2024-03-06T13:15:00Z</dcterms:modified>
  <cp:category>Nom du Module</cp:category>
  <cp:contentStatus>Type : Apprentissage / TRAVAUX PRATIQUES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0x0101001F084DBE5F6E184A9CC5F1C28F632A8D</vt:lpwstr>
  </property>
</Properties>
</file>